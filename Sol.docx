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8A32" w14:textId="6BD7ECDA" w:rsidR="00380CD8" w:rsidRDefault="009518D8" w:rsidP="009518D8">
      <w:pPr>
        <w:rPr>
          <w:b/>
          <w:bCs/>
          <w:lang w:bidi="ar-SY"/>
        </w:rPr>
      </w:pPr>
      <w:r w:rsidRPr="009518D8">
        <w:rPr>
          <w:b/>
          <w:bCs/>
          <w:lang w:bidi="ar-SY"/>
        </w:rPr>
        <w:t>алгоритму управления траекторией двухмоторного манипулятора</w:t>
      </w:r>
    </w:p>
    <w:p w14:paraId="09278EE0" w14:textId="380DA58C" w:rsidR="00B64886" w:rsidRDefault="00037C0E">
      <w:pPr>
        <w:pStyle w:val="TOC1"/>
        <w:tabs>
          <w:tab w:val="right" w:leader="dot" w:pos="9679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045541" w:history="1">
        <w:r w:rsidR="00B64886" w:rsidRPr="00085112">
          <w:rPr>
            <w:rStyle w:val="Hyperlink"/>
            <w:noProof/>
            <w:lang w:bidi="ar-SY"/>
          </w:rPr>
          <w:t>1. Введение</w:t>
        </w:r>
        <w:r w:rsidR="00B64886">
          <w:rPr>
            <w:noProof/>
            <w:webHidden/>
          </w:rPr>
          <w:tab/>
        </w:r>
        <w:r w:rsidR="00B64886">
          <w:rPr>
            <w:noProof/>
            <w:webHidden/>
          </w:rPr>
          <w:fldChar w:fldCharType="begin"/>
        </w:r>
        <w:r w:rsidR="00B64886">
          <w:rPr>
            <w:noProof/>
            <w:webHidden/>
          </w:rPr>
          <w:instrText xml:space="preserve"> PAGEREF _Toc189045541 \h </w:instrText>
        </w:r>
        <w:r w:rsidR="00B64886">
          <w:rPr>
            <w:noProof/>
            <w:webHidden/>
          </w:rPr>
        </w:r>
        <w:r w:rsidR="00B64886">
          <w:rPr>
            <w:noProof/>
            <w:webHidden/>
          </w:rPr>
          <w:fldChar w:fldCharType="separate"/>
        </w:r>
        <w:r w:rsidR="00B64886">
          <w:rPr>
            <w:noProof/>
            <w:webHidden/>
          </w:rPr>
          <w:t>1</w:t>
        </w:r>
        <w:r w:rsidR="00B64886">
          <w:rPr>
            <w:noProof/>
            <w:webHidden/>
          </w:rPr>
          <w:fldChar w:fldCharType="end"/>
        </w:r>
      </w:hyperlink>
    </w:p>
    <w:p w14:paraId="4DA0C9EB" w14:textId="6AF0FB8F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2" w:history="1">
        <w:r w:rsidRPr="00085112">
          <w:rPr>
            <w:rStyle w:val="Hyperlink"/>
            <w:noProof/>
            <w:lang w:bidi="ar-SY"/>
          </w:rPr>
          <w:t>1.1. Значение точного управления в робототехнике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6F0C19" w14:textId="746D5BD7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3" w:history="1">
        <w:r w:rsidRPr="00085112">
          <w:rPr>
            <w:rStyle w:val="Hyperlink"/>
            <w:noProof/>
            <w:lang w:bidi="ar-SY"/>
          </w:rPr>
          <w:t>1.1.1. Применение манипуляторов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2FD8C0" w14:textId="4DA04ACB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4" w:history="1">
        <w:r w:rsidRPr="00085112">
          <w:rPr>
            <w:rStyle w:val="Hyperlink"/>
            <w:noProof/>
            <w:lang w:bidi="ar-SY"/>
          </w:rPr>
          <w:t>1.1.2. Проблемы, возникающие при управлении манипуляторами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9B0409" w14:textId="4771A0C7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5" w:history="1">
        <w:r w:rsidRPr="00085112">
          <w:rPr>
            <w:rStyle w:val="Hyperlink"/>
            <w:noProof/>
            <w:lang w:bidi="ar-SY"/>
          </w:rPr>
          <w:t>1.2. Роль манипуляторов в робототехнике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68F49" w14:textId="66944E38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6" w:history="1">
        <w:r w:rsidRPr="00085112">
          <w:rPr>
            <w:rStyle w:val="Hyperlink"/>
            <w:noProof/>
            <w:lang w:bidi="ar-SY"/>
          </w:rPr>
          <w:t>1.2.1.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E397F9" w14:textId="17F89E78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7" w:history="1">
        <w:r w:rsidRPr="00085112">
          <w:rPr>
            <w:rStyle w:val="Hyperlink"/>
            <w:noProof/>
            <w:lang w:bidi="ar-SY"/>
          </w:rPr>
          <w:t>1.2.2. Определение и классификация манипуляторов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9E4A1" w14:textId="6C374155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8" w:history="1">
        <w:r w:rsidRPr="00085112">
          <w:rPr>
            <w:rStyle w:val="Hyperlink"/>
            <w:noProof/>
            <w:lang w:bidi="ar-SY"/>
          </w:rPr>
          <w:t>1.2.2.1. Что такое манипулятор?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D4BEAA" w14:textId="33D1E7DE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49" w:history="1">
        <w:r w:rsidRPr="00085112">
          <w:rPr>
            <w:rStyle w:val="Hyperlink"/>
            <w:noProof/>
            <w:lang w:bidi="ar-SY"/>
          </w:rPr>
          <w:t>1.2.2.2. Классификация манипуляторов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37937" w14:textId="71F599D5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0" w:history="1">
        <w:r w:rsidRPr="00085112">
          <w:rPr>
            <w:rStyle w:val="Hyperlink"/>
            <w:noProof/>
            <w:lang w:bidi="ar-SY"/>
          </w:rPr>
          <w:t>1.2.3. Функции и применение манипуляторов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E1DC2" w14:textId="77116533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1" w:history="1">
        <w:r w:rsidRPr="00085112">
          <w:rPr>
            <w:rStyle w:val="Hyperlink"/>
            <w:noProof/>
            <w:lang w:bidi="ar-SY"/>
          </w:rPr>
          <w:t>1.2.3.1. Основные функции манипуляторов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848D0" w14:textId="0C65EA9B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2" w:history="1">
        <w:r w:rsidRPr="00085112">
          <w:rPr>
            <w:rStyle w:val="Hyperlink"/>
            <w:noProof/>
            <w:lang w:bidi="ar-SY"/>
          </w:rPr>
          <w:t>1.2.3.2. Промышленность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E02EC" w14:textId="7D308B9D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3" w:history="1">
        <w:r w:rsidRPr="00085112">
          <w:rPr>
            <w:rStyle w:val="Hyperlink"/>
            <w:noProof/>
            <w:lang w:bidi="ar-SY"/>
          </w:rPr>
          <w:t>1.2.3.3. Медицина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2C36B" w14:textId="171B1F32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4" w:history="1">
        <w:r w:rsidRPr="00085112">
          <w:rPr>
            <w:rStyle w:val="Hyperlink"/>
            <w:noProof/>
            <w:lang w:bidi="ar-SY"/>
          </w:rPr>
          <w:t>1.2.3.4. Космос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DFB5BE" w14:textId="5D98826C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5" w:history="1">
        <w:r w:rsidRPr="00085112">
          <w:rPr>
            <w:rStyle w:val="Hyperlink"/>
            <w:noProof/>
            <w:lang w:bidi="ar-SY"/>
          </w:rPr>
          <w:t>1.2.3.5. Логистика и складские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4BF3A5" w14:textId="352DA0A9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6" w:history="1">
        <w:r w:rsidRPr="00085112">
          <w:rPr>
            <w:rStyle w:val="Hyperlink"/>
            <w:noProof/>
          </w:rPr>
          <w:t>1.3.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ECE90" w14:textId="5D3DBE38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7" w:history="1">
        <w:r w:rsidRPr="00085112">
          <w:rPr>
            <w:rStyle w:val="Hyperlink"/>
            <w:noProof/>
          </w:rPr>
          <w:t>1.3.1. Введение в постановку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D77168" w14:textId="5BFF7BE2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8" w:history="1">
        <w:r w:rsidRPr="00085112">
          <w:rPr>
            <w:rStyle w:val="Hyperlink"/>
            <w:noProof/>
          </w:rPr>
          <w:t>1.3.2.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268FCD" w14:textId="7D705799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59" w:history="1">
        <w:r w:rsidRPr="00085112">
          <w:rPr>
            <w:rStyle w:val="Hyperlink"/>
            <w:noProof/>
          </w:rPr>
          <w:t>1.3.3. Основные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679066" w14:textId="272F5693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0" w:history="1">
        <w:r w:rsidRPr="00085112">
          <w:rPr>
            <w:rStyle w:val="Hyperlink"/>
            <w:noProof/>
            <w:lang w:bidi="ar-SY"/>
          </w:rPr>
          <w:t>1.3.3.1. Разработка математической модели манипулятора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B8C99" w14:textId="3D3947F5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1" w:history="1">
        <w:r w:rsidRPr="00085112">
          <w:rPr>
            <w:rStyle w:val="Hyperlink"/>
            <w:noProof/>
            <w:lang w:bidi="ar-SY"/>
          </w:rPr>
          <w:t>1.3.3.2. Исследование методов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D8082" w14:textId="1558EF74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2" w:history="1">
        <w:r w:rsidRPr="00085112">
          <w:rPr>
            <w:rStyle w:val="Hyperlink"/>
            <w:noProof/>
            <w:lang w:bidi="ar-SY"/>
          </w:rPr>
          <w:t>1.3.3.3. Разработка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67B42D" w14:textId="7D8C87CD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3" w:history="1">
        <w:r w:rsidRPr="00085112">
          <w:rPr>
            <w:rStyle w:val="Hyperlink"/>
            <w:noProof/>
            <w:lang w:bidi="ar-SY"/>
          </w:rPr>
          <w:t>1.3.3.4. Реализация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77D79F" w14:textId="1F274007" w:rsidR="00B64886" w:rsidRDefault="00B64886">
      <w:pPr>
        <w:pStyle w:val="TOC4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4" w:history="1">
        <w:r w:rsidRPr="00085112">
          <w:rPr>
            <w:rStyle w:val="Hyperlink"/>
            <w:noProof/>
            <w:lang w:bidi="ar-SY"/>
          </w:rPr>
          <w:t>1.3.3.5. Проведение экспериментов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97CE39" w14:textId="02486D86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5" w:history="1">
        <w:r w:rsidRPr="00085112">
          <w:rPr>
            <w:rStyle w:val="Hyperlink"/>
            <w:noProof/>
          </w:rPr>
          <w:t>1.3.4. Ограничения и допущения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F23EA" w14:textId="034ED3B2" w:rsidR="00B64886" w:rsidRDefault="00B64886">
      <w:pPr>
        <w:pStyle w:val="TOC1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6" w:history="1">
        <w:r w:rsidRPr="00085112">
          <w:rPr>
            <w:rStyle w:val="Hyperlink"/>
            <w:noProof/>
            <w:lang w:bidi="ar-SY"/>
          </w:rPr>
          <w:t>2. Структура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A1C597" w14:textId="48D0865B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7" w:history="1">
        <w:r w:rsidRPr="00085112">
          <w:rPr>
            <w:rStyle w:val="Hyperlink"/>
            <w:noProof/>
            <w:lang w:bidi="ar-SY"/>
          </w:rPr>
          <w:t>2.1.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25F5D2" w14:textId="4DDAD966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8" w:history="1">
        <w:r w:rsidRPr="00085112">
          <w:rPr>
            <w:rStyle w:val="Hyperlink"/>
            <w:noProof/>
            <w:lang w:bidi="ar-SY"/>
          </w:rPr>
          <w:t>2.2. Общая структура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54231A" w14:textId="29091B7B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69" w:history="1">
        <w:r w:rsidRPr="00085112">
          <w:rPr>
            <w:rStyle w:val="Hyperlink"/>
            <w:noProof/>
            <w:lang w:bidi="ar-SY"/>
          </w:rPr>
          <w:t>2.3. Двухконтурная система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35D90" w14:textId="7FA8AC19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0" w:history="1">
        <w:r w:rsidRPr="00085112">
          <w:rPr>
            <w:rStyle w:val="Hyperlink"/>
            <w:noProof/>
            <w:lang w:bidi="ar-SY"/>
          </w:rPr>
          <w:t>2.3.1. Внешний контур (управление траекторией)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B921DD" w14:textId="3E175E17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1" w:history="1">
        <w:r w:rsidRPr="00085112">
          <w:rPr>
            <w:rStyle w:val="Hyperlink"/>
            <w:noProof/>
            <w:lang w:bidi="ar-SY"/>
          </w:rPr>
          <w:t>2.3.2. Внутренний контур (позиционное управление)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4ED96" w14:textId="1250038C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2" w:history="1">
        <w:r w:rsidRPr="00085112">
          <w:rPr>
            <w:rStyle w:val="Hyperlink"/>
            <w:noProof/>
            <w:lang w:bidi="ar-SY"/>
          </w:rPr>
          <w:t>2.4. Контроллеры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2B5F53" w14:textId="11DCDAC8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3" w:history="1">
        <w:r w:rsidRPr="00085112">
          <w:rPr>
            <w:rStyle w:val="Hyperlink"/>
            <w:noProof/>
            <w:lang w:bidi="ar-SY"/>
          </w:rPr>
          <w:t>2.4.1. PID-контроллер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F49FBB" w14:textId="63FD8766" w:rsidR="00B64886" w:rsidRDefault="00B64886">
      <w:pPr>
        <w:pStyle w:val="TOC3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4" w:history="1">
        <w:r w:rsidRPr="00085112">
          <w:rPr>
            <w:rStyle w:val="Hyperlink"/>
            <w:noProof/>
            <w:lang w:bidi="ar-SY"/>
          </w:rPr>
          <w:t>2.4.2. LQR-контроллер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A0CC0F" w14:textId="3A39E0C8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5" w:history="1">
        <w:r w:rsidRPr="00085112">
          <w:rPr>
            <w:rStyle w:val="Hyperlink"/>
            <w:noProof/>
          </w:rPr>
          <w:t>2.5. LQR-управление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C1307E" w14:textId="0CF5A302" w:rsidR="00B64886" w:rsidRDefault="00B64886">
      <w:pPr>
        <w:pStyle w:val="TOC2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6" w:history="1">
        <w:r w:rsidRPr="00085112">
          <w:rPr>
            <w:rStyle w:val="Hyperlink"/>
            <w:noProof/>
          </w:rPr>
          <w:t>2.6. Интеграция внешнего и внутреннего контуров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6E31D4" w14:textId="7D3C1EC4" w:rsidR="00B64886" w:rsidRDefault="00B64886">
      <w:pPr>
        <w:pStyle w:val="TOC1"/>
        <w:tabs>
          <w:tab w:val="right" w:leader="dot" w:pos="9679"/>
        </w:tabs>
        <w:rPr>
          <w:rFonts w:asciiTheme="minorHAnsi" w:hAnsiTheme="minorHAnsi"/>
          <w:noProof/>
        </w:rPr>
      </w:pPr>
      <w:hyperlink w:anchor="_Toc189045577" w:history="1">
        <w:r w:rsidRPr="00085112">
          <w:rPr>
            <w:rStyle w:val="Hyperlink"/>
            <w:noProof/>
          </w:rPr>
          <w:t>3.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9F884A" w14:textId="647A8CF9" w:rsidR="00037C0E" w:rsidRDefault="00037C0E">
      <w:r>
        <w:fldChar w:fldCharType="end"/>
      </w:r>
    </w:p>
    <w:p w14:paraId="1644B3B1" w14:textId="77777777" w:rsidR="009518D8" w:rsidRDefault="009518D8" w:rsidP="009518D8">
      <w:pPr>
        <w:rPr>
          <w:b/>
          <w:bCs/>
          <w:lang w:bidi="ar-SY"/>
        </w:rPr>
      </w:pPr>
    </w:p>
    <w:p w14:paraId="4DFF1A52" w14:textId="77777777" w:rsidR="00B64886" w:rsidRDefault="00B64886" w:rsidP="009518D8">
      <w:pPr>
        <w:rPr>
          <w:b/>
          <w:bCs/>
          <w:lang w:bidi="ar-SY"/>
        </w:rPr>
        <w:sectPr w:rsidR="00B6488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C56DE5E" w14:textId="77777777" w:rsidR="00037C0E" w:rsidRDefault="00037C0E" w:rsidP="009518D8">
      <w:pPr>
        <w:rPr>
          <w:b/>
          <w:bCs/>
          <w:lang w:bidi="ar-SY"/>
        </w:rPr>
      </w:pPr>
    </w:p>
    <w:p w14:paraId="0D7632C5" w14:textId="0497263E" w:rsidR="009518D8" w:rsidRDefault="009518D8" w:rsidP="009518D8">
      <w:pPr>
        <w:pStyle w:val="Heading1"/>
        <w:rPr>
          <w:lang w:bidi="ar-SY"/>
        </w:rPr>
      </w:pPr>
      <w:bookmarkStart w:id="0" w:name="_Toc189044580"/>
      <w:bookmarkStart w:id="1" w:name="_Toc189045541"/>
      <w:r w:rsidRPr="009518D8">
        <w:rPr>
          <w:lang w:bidi="ar-SY"/>
        </w:rPr>
        <w:t>Введение</w:t>
      </w:r>
      <w:bookmarkEnd w:id="0"/>
      <w:bookmarkEnd w:id="1"/>
    </w:p>
    <w:p w14:paraId="2D7F0AC4" w14:textId="77777777" w:rsidR="00437D9A" w:rsidRPr="00437D9A" w:rsidRDefault="00437D9A" w:rsidP="00437D9A">
      <w:pPr>
        <w:rPr>
          <w:lang w:bidi="ar-SY"/>
        </w:rPr>
      </w:pPr>
    </w:p>
    <w:p w14:paraId="1D1D0857" w14:textId="77777777" w:rsidR="00437D9A" w:rsidRPr="00437D9A" w:rsidRDefault="00437D9A" w:rsidP="00437D9A">
      <w:pPr>
        <w:ind w:firstLine="360"/>
        <w:rPr>
          <w:lang w:bidi="ar-SY"/>
        </w:rPr>
      </w:pPr>
      <w:r w:rsidRPr="00437D9A">
        <w:rPr>
          <w:lang w:bidi="ar-SY"/>
        </w:rPr>
        <w:t>В современных технологиях робототехнические манипуляторы играют ключевую роль в различных отраслях промышленности, медицины, логистики и даже космических исследованиях. Они используются для выполнения таких задач, как сборка деталей на конвейере, хирургические операции, сортировка грузов и работа в опасных условиях, где присутствие человека нежелательно.</w:t>
      </w:r>
    </w:p>
    <w:p w14:paraId="7DD5AD52" w14:textId="77777777" w:rsidR="00437D9A" w:rsidRPr="00437D9A" w:rsidRDefault="00437D9A" w:rsidP="00437D9A">
      <w:pPr>
        <w:ind w:firstLine="360"/>
        <w:rPr>
          <w:lang w:bidi="ar-SY"/>
        </w:rPr>
      </w:pPr>
      <w:r w:rsidRPr="00437D9A">
        <w:rPr>
          <w:lang w:bidi="ar-SY"/>
        </w:rPr>
        <w:t xml:space="preserve">Роботизированный манипулятор представляет собой механическую систему, состоящую из нескольких подвижных звеньев (звеньевых сегментов), соединенных суставами, которые приводятся в движение электродвигателями или другими приводами. Управление движением манипулятора требует сложных алгоритмов, которые обеспечивают </w:t>
      </w:r>
      <w:r w:rsidRPr="00437D9A">
        <w:rPr>
          <w:b/>
          <w:bCs/>
          <w:lang w:bidi="ar-SY"/>
        </w:rPr>
        <w:t>плавность траектории</w:t>
      </w:r>
      <w:r w:rsidRPr="00437D9A">
        <w:rPr>
          <w:lang w:bidi="ar-SY"/>
        </w:rPr>
        <w:t xml:space="preserve">, </w:t>
      </w:r>
      <w:r w:rsidRPr="00437D9A">
        <w:rPr>
          <w:b/>
          <w:bCs/>
          <w:lang w:bidi="ar-SY"/>
        </w:rPr>
        <w:t>точность позиционирования</w:t>
      </w:r>
      <w:r w:rsidRPr="00437D9A">
        <w:rPr>
          <w:lang w:bidi="ar-SY"/>
        </w:rPr>
        <w:t xml:space="preserve">, </w:t>
      </w:r>
      <w:r w:rsidRPr="00437D9A">
        <w:rPr>
          <w:b/>
          <w:bCs/>
          <w:lang w:bidi="ar-SY"/>
        </w:rPr>
        <w:t>эффективное распределение энергии</w:t>
      </w:r>
      <w:r w:rsidRPr="00437D9A">
        <w:rPr>
          <w:lang w:bidi="ar-SY"/>
        </w:rPr>
        <w:t xml:space="preserve"> и </w:t>
      </w:r>
      <w:r w:rsidRPr="00437D9A">
        <w:rPr>
          <w:b/>
          <w:bCs/>
          <w:lang w:bidi="ar-SY"/>
        </w:rPr>
        <w:t>устойчивость к внешним возмущениям</w:t>
      </w:r>
      <w:r w:rsidRPr="00437D9A">
        <w:rPr>
          <w:lang w:bidi="ar-SY"/>
        </w:rPr>
        <w:t>.</w:t>
      </w:r>
    </w:p>
    <w:p w14:paraId="09671A14" w14:textId="77777777" w:rsidR="00437D9A" w:rsidRPr="00437D9A" w:rsidRDefault="00437D9A" w:rsidP="00437D9A">
      <w:pPr>
        <w:ind w:firstLine="357"/>
        <w:rPr>
          <w:lang w:bidi="ar-SY"/>
        </w:rPr>
      </w:pPr>
      <w:r w:rsidRPr="00437D9A">
        <w:rPr>
          <w:lang w:bidi="ar-SY"/>
        </w:rPr>
        <w:t xml:space="preserve">В данной работе рассматривается </w:t>
      </w:r>
      <w:r w:rsidRPr="00437D9A">
        <w:rPr>
          <w:b/>
          <w:bCs/>
          <w:lang w:bidi="ar-SY"/>
        </w:rPr>
        <w:t>двухмоторный манипулятор</w:t>
      </w:r>
      <w:r w:rsidRPr="00437D9A">
        <w:rPr>
          <w:lang w:bidi="ar-SY"/>
        </w:rPr>
        <w:t xml:space="preserve">, использующий </w:t>
      </w:r>
      <w:r w:rsidRPr="00437D9A">
        <w:rPr>
          <w:b/>
          <w:bCs/>
          <w:lang w:bidi="ar-SY"/>
        </w:rPr>
        <w:t>пропорционально-интегрально-дифференциальный (PID) контроллер</w:t>
      </w:r>
      <w:r w:rsidRPr="00437D9A">
        <w:rPr>
          <w:lang w:bidi="ar-SY"/>
        </w:rPr>
        <w:t xml:space="preserve"> и </w:t>
      </w:r>
      <w:r w:rsidRPr="00437D9A">
        <w:rPr>
          <w:b/>
          <w:bCs/>
          <w:lang w:bidi="ar-SY"/>
        </w:rPr>
        <w:t>линейно-квадратичный регулятор (LQR)</w:t>
      </w:r>
      <w:r w:rsidRPr="00437D9A">
        <w:rPr>
          <w:lang w:bidi="ar-SY"/>
        </w:rPr>
        <w:t xml:space="preserve"> для обеспечения точности и стабильности управления. Эти алгоритмы позволяют минимизировать отклонения от заданной траектории и оптимизировать движение с точки зрения энергопотребления.</w:t>
      </w:r>
    </w:p>
    <w:p w14:paraId="64F5256D" w14:textId="680D2D4E" w:rsidR="00437D9A" w:rsidRPr="00437D9A" w:rsidRDefault="00437D9A" w:rsidP="00437D9A">
      <w:pPr>
        <w:pStyle w:val="Heading2"/>
        <w:rPr>
          <w:lang w:bidi="ar-SY"/>
        </w:rPr>
      </w:pPr>
      <w:bookmarkStart w:id="2" w:name="_Toc189044581"/>
      <w:bookmarkStart w:id="3" w:name="_Toc189045542"/>
      <w:r w:rsidRPr="00437D9A">
        <w:rPr>
          <w:lang w:bidi="ar-SY"/>
        </w:rPr>
        <w:t>Значение точного управления в робототехнике</w:t>
      </w:r>
      <w:bookmarkEnd w:id="2"/>
      <w:bookmarkEnd w:id="3"/>
    </w:p>
    <w:p w14:paraId="1DC436DD" w14:textId="63BC189A" w:rsidR="00437D9A" w:rsidRPr="00437D9A" w:rsidRDefault="00437D9A" w:rsidP="00437D9A">
      <w:pPr>
        <w:pStyle w:val="Heading3"/>
        <w:rPr>
          <w:lang w:bidi="ar-SY"/>
        </w:rPr>
      </w:pPr>
      <w:r w:rsidRPr="00437D9A">
        <w:rPr>
          <w:lang w:bidi="ar-SY"/>
        </w:rPr>
        <w:t xml:space="preserve"> </w:t>
      </w:r>
      <w:bookmarkStart w:id="4" w:name="_Toc189044582"/>
      <w:bookmarkStart w:id="5" w:name="_Toc189045543"/>
      <w:r w:rsidRPr="00437D9A">
        <w:rPr>
          <w:lang w:bidi="ar-SY"/>
        </w:rPr>
        <w:t>Применение манипуляторов</w:t>
      </w:r>
      <w:bookmarkEnd w:id="4"/>
      <w:bookmarkEnd w:id="5"/>
    </w:p>
    <w:p w14:paraId="29792C73" w14:textId="77777777" w:rsidR="00437D9A" w:rsidRDefault="00437D9A" w:rsidP="00437D9A">
      <w:pPr>
        <w:rPr>
          <w:lang w:bidi="ar-SY"/>
        </w:rPr>
      </w:pPr>
    </w:p>
    <w:p w14:paraId="149AA773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Двухмоторные манипуляторы применяются в следующих областях:</w:t>
      </w:r>
    </w:p>
    <w:p w14:paraId="0C1699BB" w14:textId="77777777" w:rsidR="00583825" w:rsidRPr="00583825" w:rsidRDefault="00583825" w:rsidP="00583825">
      <w:pPr>
        <w:numPr>
          <w:ilvl w:val="0"/>
          <w:numId w:val="8"/>
        </w:numPr>
        <w:rPr>
          <w:lang w:bidi="ar-SY"/>
        </w:rPr>
      </w:pPr>
      <w:r w:rsidRPr="00583825">
        <w:rPr>
          <w:b/>
          <w:bCs/>
          <w:lang w:bidi="ar-SY"/>
        </w:rPr>
        <w:t>Промышленность</w:t>
      </w:r>
      <w:r w:rsidRPr="00583825">
        <w:rPr>
          <w:lang w:bidi="ar-SY"/>
        </w:rPr>
        <w:t>: роботизированные манипуляторы используются на сборочных линиях для выполнения операций, требующих высокой точности.</w:t>
      </w:r>
    </w:p>
    <w:p w14:paraId="5A146230" w14:textId="77777777" w:rsidR="00583825" w:rsidRPr="00583825" w:rsidRDefault="00583825" w:rsidP="00583825">
      <w:pPr>
        <w:numPr>
          <w:ilvl w:val="0"/>
          <w:numId w:val="8"/>
        </w:numPr>
        <w:rPr>
          <w:lang w:bidi="ar-SY"/>
        </w:rPr>
      </w:pPr>
      <w:r w:rsidRPr="00583825">
        <w:rPr>
          <w:b/>
          <w:bCs/>
          <w:lang w:bidi="ar-SY"/>
        </w:rPr>
        <w:t>Медицина</w:t>
      </w:r>
      <w:r w:rsidRPr="00583825">
        <w:rPr>
          <w:lang w:bidi="ar-SY"/>
        </w:rPr>
        <w:t>: хирургические роботы, такие как Da Vinci, управляются с высокой точностью для выполнения сложных операций.</w:t>
      </w:r>
    </w:p>
    <w:p w14:paraId="5B07C1AC" w14:textId="77777777" w:rsidR="00583825" w:rsidRPr="00583825" w:rsidRDefault="00583825" w:rsidP="00583825">
      <w:pPr>
        <w:numPr>
          <w:ilvl w:val="0"/>
          <w:numId w:val="8"/>
        </w:numPr>
        <w:rPr>
          <w:lang w:bidi="ar-SY"/>
        </w:rPr>
      </w:pPr>
      <w:r w:rsidRPr="00583825">
        <w:rPr>
          <w:b/>
          <w:bCs/>
          <w:lang w:bidi="ar-SY"/>
        </w:rPr>
        <w:t>Логистика и складирование</w:t>
      </w:r>
      <w:r w:rsidRPr="00583825">
        <w:rPr>
          <w:lang w:bidi="ar-SY"/>
        </w:rPr>
        <w:t>: автоматические манипуляторы на складах перемещают товары, управляя их ориентацией.</w:t>
      </w:r>
    </w:p>
    <w:p w14:paraId="539DD573" w14:textId="77777777" w:rsidR="00583825" w:rsidRPr="00583825" w:rsidRDefault="00583825" w:rsidP="00583825">
      <w:pPr>
        <w:numPr>
          <w:ilvl w:val="0"/>
          <w:numId w:val="8"/>
        </w:numPr>
        <w:rPr>
          <w:lang w:bidi="ar-SY"/>
        </w:rPr>
      </w:pPr>
      <w:r w:rsidRPr="00583825">
        <w:rPr>
          <w:b/>
          <w:bCs/>
          <w:lang w:bidi="ar-SY"/>
        </w:rPr>
        <w:t>Космические технологии</w:t>
      </w:r>
      <w:r w:rsidRPr="00583825">
        <w:rPr>
          <w:lang w:bidi="ar-SY"/>
        </w:rPr>
        <w:t>: роботизированные манипуляторы, например, Canadarm на Международной космической станции, выполняют задачи в условиях невесомости.</w:t>
      </w:r>
    </w:p>
    <w:p w14:paraId="6912812E" w14:textId="77777777" w:rsidR="00583825" w:rsidRPr="00583825" w:rsidRDefault="00583825" w:rsidP="00583825">
      <w:pPr>
        <w:numPr>
          <w:ilvl w:val="0"/>
          <w:numId w:val="8"/>
        </w:numPr>
        <w:rPr>
          <w:lang w:bidi="ar-SY"/>
        </w:rPr>
      </w:pPr>
      <w:r w:rsidRPr="00583825">
        <w:rPr>
          <w:b/>
          <w:bCs/>
          <w:lang w:bidi="ar-SY"/>
        </w:rPr>
        <w:t>Автомобильная промышленность</w:t>
      </w:r>
      <w:r w:rsidRPr="00583825">
        <w:rPr>
          <w:lang w:bidi="ar-SY"/>
        </w:rPr>
        <w:t>: используются в производстве автомобилей для сварки, покраски и сборки.</w:t>
      </w:r>
    </w:p>
    <w:p w14:paraId="1E544D87" w14:textId="6B05DC65" w:rsidR="00437D9A" w:rsidRDefault="00583825" w:rsidP="00583825">
      <w:pPr>
        <w:pStyle w:val="Heading3"/>
        <w:rPr>
          <w:lang w:bidi="ar-SY"/>
        </w:rPr>
      </w:pPr>
      <w:bookmarkStart w:id="6" w:name="_Toc189044583"/>
      <w:bookmarkStart w:id="7" w:name="_Toc189045544"/>
      <w:r w:rsidRPr="00583825">
        <w:rPr>
          <w:lang w:bidi="ar-SY"/>
        </w:rPr>
        <w:t>Проблемы, возникающие при управлении манипуляторами</w:t>
      </w:r>
      <w:bookmarkEnd w:id="6"/>
      <w:bookmarkEnd w:id="7"/>
    </w:p>
    <w:p w14:paraId="5DCD96C1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Некоторые из сложностей, с которыми сталкиваются разработчики роботизированных манипуляторов:</w:t>
      </w:r>
    </w:p>
    <w:p w14:paraId="331D5171" w14:textId="77777777" w:rsidR="00583825" w:rsidRPr="00583825" w:rsidRDefault="00583825" w:rsidP="00583825">
      <w:pPr>
        <w:numPr>
          <w:ilvl w:val="0"/>
          <w:numId w:val="9"/>
        </w:numPr>
        <w:rPr>
          <w:lang w:bidi="ar-SY"/>
        </w:rPr>
      </w:pPr>
      <w:r w:rsidRPr="00583825">
        <w:rPr>
          <w:b/>
          <w:bCs/>
          <w:lang w:bidi="ar-SY"/>
        </w:rPr>
        <w:t>Нелинейность динамической модели</w:t>
      </w:r>
      <w:r w:rsidRPr="00583825">
        <w:rPr>
          <w:lang w:bidi="ar-SY"/>
        </w:rPr>
        <w:t>: движение манипулятора описывается нелинейными дифференциальными уравнениями.</w:t>
      </w:r>
    </w:p>
    <w:p w14:paraId="06CA220A" w14:textId="77777777" w:rsidR="00583825" w:rsidRPr="00583825" w:rsidRDefault="00583825" w:rsidP="00583825">
      <w:pPr>
        <w:numPr>
          <w:ilvl w:val="0"/>
          <w:numId w:val="9"/>
        </w:numPr>
        <w:rPr>
          <w:lang w:bidi="ar-SY"/>
        </w:rPr>
      </w:pPr>
      <w:r w:rsidRPr="00583825">
        <w:rPr>
          <w:b/>
          <w:bCs/>
          <w:lang w:bidi="ar-SY"/>
        </w:rPr>
        <w:t>Ограниченные вычислительные мощности</w:t>
      </w:r>
      <w:r w:rsidRPr="00583825">
        <w:rPr>
          <w:lang w:bidi="ar-SY"/>
        </w:rPr>
        <w:t>: сложные алгоритмы требуют вычислений в реальном времени.</w:t>
      </w:r>
    </w:p>
    <w:p w14:paraId="13887FC6" w14:textId="77777777" w:rsidR="00583825" w:rsidRPr="00583825" w:rsidRDefault="00583825" w:rsidP="00583825">
      <w:pPr>
        <w:numPr>
          <w:ilvl w:val="0"/>
          <w:numId w:val="9"/>
        </w:numPr>
        <w:rPr>
          <w:lang w:bidi="ar-SY"/>
        </w:rPr>
      </w:pPr>
      <w:r w:rsidRPr="00583825">
        <w:rPr>
          <w:b/>
          <w:bCs/>
          <w:lang w:bidi="ar-SY"/>
        </w:rPr>
        <w:t>Внешние возмущения</w:t>
      </w:r>
      <w:r w:rsidRPr="00583825">
        <w:rPr>
          <w:lang w:bidi="ar-SY"/>
        </w:rPr>
        <w:t>: манипулятор может подвергаться воздействию случайных сил, таких как сопротивление воздуха или контакт с объектами.</w:t>
      </w:r>
    </w:p>
    <w:p w14:paraId="769A93DC" w14:textId="77777777" w:rsidR="00583825" w:rsidRPr="00583825" w:rsidRDefault="00583825" w:rsidP="00583825">
      <w:pPr>
        <w:numPr>
          <w:ilvl w:val="0"/>
          <w:numId w:val="9"/>
        </w:numPr>
        <w:rPr>
          <w:lang w:bidi="ar-SY"/>
        </w:rPr>
      </w:pPr>
      <w:r w:rsidRPr="00583825">
        <w:rPr>
          <w:b/>
          <w:bCs/>
          <w:lang w:bidi="ar-SY"/>
        </w:rPr>
        <w:t>Точность сенсоров</w:t>
      </w:r>
      <w:r w:rsidRPr="00583825">
        <w:rPr>
          <w:lang w:bidi="ar-SY"/>
        </w:rPr>
        <w:t>: даже небольшие ошибки в измерении углов могут привести к значительным отклонениям.</w:t>
      </w:r>
    </w:p>
    <w:p w14:paraId="3C1A9E41" w14:textId="77777777" w:rsidR="00583825" w:rsidRPr="00583825" w:rsidRDefault="00583825" w:rsidP="00583825">
      <w:pPr>
        <w:rPr>
          <w:lang w:bidi="ar-SY"/>
        </w:rPr>
      </w:pPr>
    </w:p>
    <w:p w14:paraId="4737B574" w14:textId="3E243C6C" w:rsidR="00437D9A" w:rsidRPr="00437D9A" w:rsidRDefault="00437D9A" w:rsidP="00437D9A">
      <w:pPr>
        <w:pStyle w:val="Heading2"/>
        <w:rPr>
          <w:lang w:bidi="ar-SY"/>
        </w:rPr>
      </w:pPr>
      <w:bookmarkStart w:id="8" w:name="_Toc189044584"/>
      <w:bookmarkStart w:id="9" w:name="_Toc189045545"/>
      <w:r w:rsidRPr="00437D9A">
        <w:rPr>
          <w:lang w:bidi="ar-SY"/>
        </w:rPr>
        <w:t>Роль манипуляторов в робототехнике</w:t>
      </w:r>
      <w:bookmarkEnd w:id="8"/>
      <w:bookmarkEnd w:id="9"/>
    </w:p>
    <w:p w14:paraId="32885786" w14:textId="32D11C32" w:rsidR="00583825" w:rsidRDefault="00583825" w:rsidP="00583825">
      <w:pPr>
        <w:pStyle w:val="Heading3"/>
        <w:rPr>
          <w:lang w:bidi="ar-SY"/>
        </w:rPr>
      </w:pPr>
      <w:bookmarkStart w:id="10" w:name="_Toc189044585"/>
      <w:bookmarkStart w:id="11" w:name="_Toc189045546"/>
      <w:r w:rsidRPr="00583825">
        <w:rPr>
          <w:lang w:bidi="ar-SY"/>
        </w:rPr>
        <w:t>Введение</w:t>
      </w:r>
      <w:bookmarkEnd w:id="10"/>
      <w:bookmarkEnd w:id="11"/>
    </w:p>
    <w:p w14:paraId="57C12B75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 xml:space="preserve">Робототехника является одной из самых динамично развивающихся областей науки и техники. Одним из ключевых элементов современных роботов являются </w:t>
      </w:r>
      <w:r w:rsidRPr="00583825">
        <w:rPr>
          <w:b/>
          <w:bCs/>
          <w:lang w:bidi="ar-SY"/>
        </w:rPr>
        <w:t>манипуляторы</w:t>
      </w:r>
      <w:r w:rsidRPr="00583825">
        <w:rPr>
          <w:lang w:bidi="ar-SY"/>
        </w:rPr>
        <w:t xml:space="preserve"> – механические устройства, которые позволяют роботам взаимодействовать с окружающей средой. Манипуляторы используются в промышленности, медицине, авиации, космосе и многих других сферах, где требуется высокая точность, автоматизация и надежность выполнения задач.</w:t>
      </w:r>
    </w:p>
    <w:p w14:paraId="28ACFA00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Данный раздел подробно рассматривает:</w:t>
      </w:r>
    </w:p>
    <w:p w14:paraId="0EFFAB51" w14:textId="77777777" w:rsidR="00583825" w:rsidRPr="00583825" w:rsidRDefault="00583825" w:rsidP="00583825">
      <w:pPr>
        <w:numPr>
          <w:ilvl w:val="0"/>
          <w:numId w:val="10"/>
        </w:numPr>
        <w:rPr>
          <w:lang w:bidi="ar-SY"/>
        </w:rPr>
      </w:pPr>
      <w:r w:rsidRPr="00583825">
        <w:rPr>
          <w:lang w:bidi="ar-SY"/>
        </w:rPr>
        <w:t>Определение и классификацию манипуляторов;</w:t>
      </w:r>
    </w:p>
    <w:p w14:paraId="015C09B0" w14:textId="77777777" w:rsidR="00583825" w:rsidRPr="00583825" w:rsidRDefault="00583825" w:rsidP="00583825">
      <w:pPr>
        <w:numPr>
          <w:ilvl w:val="0"/>
          <w:numId w:val="10"/>
        </w:numPr>
        <w:rPr>
          <w:lang w:bidi="ar-SY"/>
        </w:rPr>
      </w:pPr>
      <w:r w:rsidRPr="00583825">
        <w:rPr>
          <w:lang w:bidi="ar-SY"/>
        </w:rPr>
        <w:t>Их функции и применение в различных отраслях;</w:t>
      </w:r>
    </w:p>
    <w:p w14:paraId="42EC4E73" w14:textId="77777777" w:rsidR="00583825" w:rsidRPr="00583825" w:rsidRDefault="00583825" w:rsidP="00583825">
      <w:pPr>
        <w:numPr>
          <w:ilvl w:val="0"/>
          <w:numId w:val="10"/>
        </w:numPr>
        <w:rPr>
          <w:lang w:bidi="ar-SY"/>
        </w:rPr>
      </w:pPr>
      <w:r w:rsidRPr="00583825">
        <w:rPr>
          <w:lang w:bidi="ar-SY"/>
        </w:rPr>
        <w:t>Преимущества и ограничения использования роботизированных манипуляторов;</w:t>
      </w:r>
    </w:p>
    <w:p w14:paraId="7E8A5D61" w14:textId="77777777" w:rsidR="00583825" w:rsidRPr="00583825" w:rsidRDefault="00583825" w:rsidP="00583825">
      <w:pPr>
        <w:numPr>
          <w:ilvl w:val="0"/>
          <w:numId w:val="10"/>
        </w:numPr>
        <w:rPr>
          <w:lang w:bidi="ar-SY"/>
        </w:rPr>
      </w:pPr>
      <w:r w:rsidRPr="00583825">
        <w:rPr>
          <w:lang w:bidi="ar-SY"/>
        </w:rPr>
        <w:t>Основные технологические тенденции в разработке манипуляторов.</w:t>
      </w:r>
    </w:p>
    <w:p w14:paraId="2AEABC9F" w14:textId="742C6410" w:rsidR="00583825" w:rsidRPr="00583825" w:rsidRDefault="00583825" w:rsidP="00583825">
      <w:pPr>
        <w:pStyle w:val="Heading3"/>
        <w:rPr>
          <w:lang w:bidi="ar-SY"/>
        </w:rPr>
      </w:pPr>
      <w:r w:rsidRPr="00583825">
        <w:rPr>
          <w:lang w:bidi="ar-SY"/>
        </w:rPr>
        <w:t xml:space="preserve"> </w:t>
      </w:r>
      <w:bookmarkStart w:id="12" w:name="_Toc189044586"/>
      <w:bookmarkStart w:id="13" w:name="_Toc189045547"/>
      <w:r w:rsidRPr="00583825">
        <w:rPr>
          <w:lang w:bidi="ar-SY"/>
        </w:rPr>
        <w:t>Определение и классификация манипуляторов</w:t>
      </w:r>
      <w:bookmarkEnd w:id="12"/>
      <w:bookmarkEnd w:id="13"/>
    </w:p>
    <w:p w14:paraId="01ECF523" w14:textId="77777777" w:rsidR="00583825" w:rsidRPr="00583825" w:rsidRDefault="00583825" w:rsidP="00583825">
      <w:pPr>
        <w:pStyle w:val="ListParagraph"/>
        <w:ind w:left="360"/>
        <w:rPr>
          <w:lang w:bidi="ar-SY"/>
        </w:rPr>
      </w:pPr>
    </w:p>
    <w:p w14:paraId="05B296BD" w14:textId="703C58CE" w:rsidR="00583825" w:rsidRPr="00037C0E" w:rsidRDefault="00583825" w:rsidP="009A4391">
      <w:pPr>
        <w:pStyle w:val="Heading4"/>
      </w:pPr>
      <w:bookmarkStart w:id="14" w:name="_Toc189045548"/>
      <w:r w:rsidRPr="00037C0E">
        <w:t>Что такое манипулятор?</w:t>
      </w:r>
      <w:bookmarkEnd w:id="14"/>
    </w:p>
    <w:p w14:paraId="708D5E02" w14:textId="55574065" w:rsidR="00583825" w:rsidRPr="00583825" w:rsidRDefault="00583825" w:rsidP="00583825">
      <w:pPr>
        <w:rPr>
          <w:lang w:bidi="ar-SY"/>
        </w:rPr>
      </w:pPr>
      <w:r w:rsidRPr="00583825">
        <w:rPr>
          <w:b/>
          <w:bCs/>
          <w:lang w:bidi="ar-SY"/>
        </w:rPr>
        <w:t>Манипулятор</w:t>
      </w:r>
      <w:r w:rsidRPr="00583825">
        <w:rPr>
          <w:lang w:bidi="ar-SY"/>
        </w:rPr>
        <w:t xml:space="preserve"> – это механическая система, состоящая из последовательности звеньев, соединенных подвижными суставами, которая может выполнять заданные движения для манипуляции объектами. Манипуляторы могут быть как автономными, так и управляемыми человеком.</w:t>
      </w:r>
    </w:p>
    <w:p w14:paraId="25C3753B" w14:textId="6CB51EE1" w:rsidR="00583825" w:rsidRPr="00583825" w:rsidRDefault="00583825" w:rsidP="009A4391">
      <w:pPr>
        <w:pStyle w:val="Heading4"/>
      </w:pPr>
      <w:r w:rsidRPr="00583825">
        <w:t xml:space="preserve"> </w:t>
      </w:r>
      <w:bookmarkStart w:id="15" w:name="_Toc189045549"/>
      <w:r w:rsidRPr="00583825">
        <w:t>Классификация манипуляторов</w:t>
      </w:r>
      <w:bookmarkEnd w:id="15"/>
    </w:p>
    <w:p w14:paraId="0A6567FB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Существует несколько способов классификации манипуляторов:</w:t>
      </w:r>
    </w:p>
    <w:p w14:paraId="6F52BF1A" w14:textId="77777777" w:rsidR="00583825" w:rsidRPr="00583825" w:rsidRDefault="00583825" w:rsidP="00583825">
      <w:pPr>
        <w:numPr>
          <w:ilvl w:val="0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По степени автоматизации:</w:t>
      </w:r>
    </w:p>
    <w:p w14:paraId="547A4E1E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Автоматизированные</w:t>
      </w:r>
      <w:r w:rsidRPr="00583825">
        <w:rPr>
          <w:lang w:bidi="ar-SY"/>
        </w:rPr>
        <w:t xml:space="preserve"> – работают по заранее заданным программам.</w:t>
      </w:r>
    </w:p>
    <w:p w14:paraId="7313B088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Дистанционно управляемые</w:t>
      </w:r>
      <w:r w:rsidRPr="00583825">
        <w:rPr>
          <w:lang w:bidi="ar-SY"/>
        </w:rPr>
        <w:t xml:space="preserve"> – управляются оператором в реальном времени.</w:t>
      </w:r>
    </w:p>
    <w:p w14:paraId="5568573A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Гибридные</w:t>
      </w:r>
      <w:r w:rsidRPr="00583825">
        <w:rPr>
          <w:lang w:bidi="ar-SY"/>
        </w:rPr>
        <w:t xml:space="preserve"> – комбинируют автоматизированное управление с возможностью вмешательства оператора.</w:t>
      </w:r>
    </w:p>
    <w:p w14:paraId="1EE735CC" w14:textId="77777777" w:rsidR="00583825" w:rsidRPr="00583825" w:rsidRDefault="00583825" w:rsidP="00583825">
      <w:pPr>
        <w:numPr>
          <w:ilvl w:val="0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По числу степеней свободы:</w:t>
      </w:r>
    </w:p>
    <w:p w14:paraId="270791E7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Простые</w:t>
      </w:r>
      <w:r w:rsidRPr="00583825">
        <w:rPr>
          <w:lang w:bidi="ar-SY"/>
        </w:rPr>
        <w:t xml:space="preserve"> – имеют 2-3 степени свободы (например, манипуляторы с линейными перемещениями).</w:t>
      </w:r>
    </w:p>
    <w:p w14:paraId="687506A2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Многофункциональные</w:t>
      </w:r>
      <w:r w:rsidRPr="00583825">
        <w:rPr>
          <w:lang w:bidi="ar-SY"/>
        </w:rPr>
        <w:t xml:space="preserve"> – имеют 6 и более степеней свободы (используются в сборке, сварке, хирургии).</w:t>
      </w:r>
    </w:p>
    <w:p w14:paraId="6C8C6C23" w14:textId="77777777" w:rsidR="00583825" w:rsidRPr="00583825" w:rsidRDefault="00583825" w:rsidP="00583825">
      <w:pPr>
        <w:numPr>
          <w:ilvl w:val="0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По типу привода:</w:t>
      </w:r>
    </w:p>
    <w:p w14:paraId="621D5B25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Электрические</w:t>
      </w:r>
      <w:r w:rsidRPr="00583825">
        <w:rPr>
          <w:lang w:bidi="ar-SY"/>
        </w:rPr>
        <w:t xml:space="preserve"> – наиболее распространенные, отличаются высокой точностью и низким уровнем шума.</w:t>
      </w:r>
    </w:p>
    <w:p w14:paraId="1B3E91F4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Гидравлические</w:t>
      </w:r>
      <w:r w:rsidRPr="00583825">
        <w:rPr>
          <w:lang w:bidi="ar-SY"/>
        </w:rPr>
        <w:t xml:space="preserve"> – обладают высокой мощностью, применяются в тяжелых промышленных роботах.</w:t>
      </w:r>
    </w:p>
    <w:p w14:paraId="4A720C9D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Пневматические</w:t>
      </w:r>
      <w:r w:rsidRPr="00583825">
        <w:rPr>
          <w:lang w:bidi="ar-SY"/>
        </w:rPr>
        <w:t xml:space="preserve"> – используются в легких и быстрых манипуляторах.</w:t>
      </w:r>
    </w:p>
    <w:p w14:paraId="145ACE1C" w14:textId="77777777" w:rsidR="00583825" w:rsidRPr="00583825" w:rsidRDefault="00583825" w:rsidP="00583825">
      <w:pPr>
        <w:numPr>
          <w:ilvl w:val="0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По области применения:</w:t>
      </w:r>
    </w:p>
    <w:p w14:paraId="7AA1D14C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Промышленные</w:t>
      </w:r>
      <w:r w:rsidRPr="00583825">
        <w:rPr>
          <w:lang w:bidi="ar-SY"/>
        </w:rPr>
        <w:t xml:space="preserve"> – используются в производстве и сборке.</w:t>
      </w:r>
    </w:p>
    <w:p w14:paraId="2CE75B9A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Медицинские</w:t>
      </w:r>
      <w:r w:rsidRPr="00583825">
        <w:rPr>
          <w:lang w:bidi="ar-SY"/>
        </w:rPr>
        <w:t xml:space="preserve"> – применяются в хирургии и реабилитации.</w:t>
      </w:r>
    </w:p>
    <w:p w14:paraId="42B1FAB0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lastRenderedPageBreak/>
        <w:t>Космические</w:t>
      </w:r>
      <w:r w:rsidRPr="00583825">
        <w:rPr>
          <w:lang w:bidi="ar-SY"/>
        </w:rPr>
        <w:t xml:space="preserve"> – например, Canadarm на Международной космической станции.</w:t>
      </w:r>
    </w:p>
    <w:p w14:paraId="40EB0050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  <w:r w:rsidRPr="00583825">
        <w:rPr>
          <w:b/>
          <w:bCs/>
          <w:lang w:bidi="ar-SY"/>
        </w:rPr>
        <w:t>Логистические</w:t>
      </w:r>
      <w:r w:rsidRPr="00583825">
        <w:rPr>
          <w:lang w:bidi="ar-SY"/>
        </w:rPr>
        <w:t xml:space="preserve"> – используются в складах для автоматизированного перемещения товаров.</w:t>
      </w:r>
    </w:p>
    <w:p w14:paraId="1CE3EA25" w14:textId="77777777" w:rsidR="00583825" w:rsidRPr="00583825" w:rsidRDefault="00583825" w:rsidP="00583825">
      <w:pPr>
        <w:numPr>
          <w:ilvl w:val="1"/>
          <w:numId w:val="12"/>
        </w:numPr>
        <w:rPr>
          <w:lang w:bidi="ar-SY"/>
        </w:rPr>
      </w:pPr>
    </w:p>
    <w:p w14:paraId="4E01ED3E" w14:textId="526596A5" w:rsidR="00583825" w:rsidRPr="00583825" w:rsidRDefault="00583825" w:rsidP="00583825">
      <w:pPr>
        <w:pStyle w:val="Heading3"/>
        <w:rPr>
          <w:lang w:bidi="ar-SY"/>
        </w:rPr>
      </w:pPr>
      <w:bookmarkStart w:id="16" w:name="_Toc189044587"/>
      <w:bookmarkStart w:id="17" w:name="_Toc189045550"/>
      <w:r w:rsidRPr="00583825">
        <w:rPr>
          <w:lang w:bidi="ar-SY"/>
        </w:rPr>
        <w:t>Функции и применение манипуляторов</w:t>
      </w:r>
      <w:bookmarkEnd w:id="16"/>
      <w:bookmarkEnd w:id="17"/>
    </w:p>
    <w:p w14:paraId="500A7A33" w14:textId="77777777" w:rsidR="00583825" w:rsidRPr="00583825" w:rsidRDefault="00583825" w:rsidP="00437D9A">
      <w:pPr>
        <w:rPr>
          <w:lang w:bidi="ar-SY"/>
        </w:rPr>
      </w:pPr>
    </w:p>
    <w:p w14:paraId="30E5E24B" w14:textId="1F465F35" w:rsidR="00583825" w:rsidRPr="00583825" w:rsidRDefault="00583825" w:rsidP="009A4391">
      <w:pPr>
        <w:pStyle w:val="Heading4"/>
      </w:pPr>
      <w:bookmarkStart w:id="18" w:name="_Toc189045551"/>
      <w:r w:rsidRPr="00037C0E">
        <w:t>Основные</w:t>
      </w:r>
      <w:r w:rsidRPr="00583825">
        <w:t xml:space="preserve"> функции манипуляторов</w:t>
      </w:r>
      <w:bookmarkEnd w:id="18"/>
    </w:p>
    <w:p w14:paraId="7E271655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Манипуляторы выполняют широкий спектр задач, включая:</w:t>
      </w:r>
    </w:p>
    <w:p w14:paraId="3C90B8D5" w14:textId="77777777" w:rsidR="00583825" w:rsidRPr="00583825" w:rsidRDefault="00583825" w:rsidP="00583825">
      <w:pPr>
        <w:numPr>
          <w:ilvl w:val="0"/>
          <w:numId w:val="13"/>
        </w:numPr>
        <w:rPr>
          <w:lang w:bidi="ar-SY"/>
        </w:rPr>
      </w:pPr>
      <w:r w:rsidRPr="00583825">
        <w:rPr>
          <w:b/>
          <w:bCs/>
          <w:lang w:bidi="ar-SY"/>
        </w:rPr>
        <w:t>Перемещение объектов</w:t>
      </w:r>
      <w:r w:rsidRPr="00583825">
        <w:rPr>
          <w:lang w:bidi="ar-SY"/>
        </w:rPr>
        <w:t xml:space="preserve"> – от простых грузоподъемных операций до точного позиционирования.</w:t>
      </w:r>
    </w:p>
    <w:p w14:paraId="170FAA42" w14:textId="77777777" w:rsidR="00583825" w:rsidRPr="00583825" w:rsidRDefault="00583825" w:rsidP="00583825">
      <w:pPr>
        <w:numPr>
          <w:ilvl w:val="0"/>
          <w:numId w:val="13"/>
        </w:numPr>
        <w:rPr>
          <w:lang w:bidi="ar-SY"/>
        </w:rPr>
      </w:pPr>
      <w:r w:rsidRPr="00583825">
        <w:rPr>
          <w:b/>
          <w:bCs/>
          <w:lang w:bidi="ar-SY"/>
        </w:rPr>
        <w:t>Сборку</w:t>
      </w:r>
      <w:r w:rsidRPr="00583825">
        <w:rPr>
          <w:lang w:bidi="ar-SY"/>
        </w:rPr>
        <w:t xml:space="preserve"> – монтаж компонентов в точных последовательностях.</w:t>
      </w:r>
    </w:p>
    <w:p w14:paraId="4F036883" w14:textId="77777777" w:rsidR="00583825" w:rsidRPr="00583825" w:rsidRDefault="00583825" w:rsidP="00583825">
      <w:pPr>
        <w:numPr>
          <w:ilvl w:val="0"/>
          <w:numId w:val="13"/>
        </w:numPr>
        <w:rPr>
          <w:lang w:bidi="ar-SY"/>
        </w:rPr>
      </w:pPr>
      <w:r w:rsidRPr="00583825">
        <w:rPr>
          <w:b/>
          <w:bCs/>
          <w:lang w:bidi="ar-SY"/>
        </w:rPr>
        <w:t>Операции с высокой точностью</w:t>
      </w:r>
      <w:r w:rsidRPr="00583825">
        <w:rPr>
          <w:lang w:bidi="ar-SY"/>
        </w:rPr>
        <w:t xml:space="preserve"> – сварка, лазерная обработка, 3D-печать.</w:t>
      </w:r>
    </w:p>
    <w:p w14:paraId="50CD4ED1" w14:textId="77777777" w:rsidR="00583825" w:rsidRPr="00583825" w:rsidRDefault="00583825" w:rsidP="00583825">
      <w:pPr>
        <w:numPr>
          <w:ilvl w:val="0"/>
          <w:numId w:val="13"/>
        </w:numPr>
        <w:rPr>
          <w:lang w:bidi="ar-SY"/>
        </w:rPr>
      </w:pPr>
      <w:r w:rsidRPr="00583825">
        <w:rPr>
          <w:b/>
          <w:bCs/>
          <w:lang w:bidi="ar-SY"/>
        </w:rPr>
        <w:t>Манипуляции в агрессивных средах</w:t>
      </w:r>
      <w:r w:rsidRPr="00583825">
        <w:rPr>
          <w:lang w:bidi="ar-SY"/>
        </w:rPr>
        <w:t xml:space="preserve"> – работа с химическими веществами, радиацией.</w:t>
      </w:r>
    </w:p>
    <w:p w14:paraId="6F5590F9" w14:textId="77777777" w:rsidR="00583825" w:rsidRPr="00583825" w:rsidRDefault="00583825" w:rsidP="00583825">
      <w:pPr>
        <w:numPr>
          <w:ilvl w:val="0"/>
          <w:numId w:val="13"/>
        </w:numPr>
        <w:rPr>
          <w:lang w:bidi="ar-SY"/>
        </w:rPr>
      </w:pPr>
      <w:r w:rsidRPr="00583825">
        <w:rPr>
          <w:b/>
          <w:bCs/>
          <w:lang w:bidi="ar-SY"/>
        </w:rPr>
        <w:t>Медицинские манипуляции</w:t>
      </w:r>
      <w:r w:rsidRPr="00583825">
        <w:rPr>
          <w:lang w:bidi="ar-SY"/>
        </w:rPr>
        <w:t xml:space="preserve"> – микрохирургические операции.</w:t>
      </w:r>
    </w:p>
    <w:p w14:paraId="40A7939F" w14:textId="77777777" w:rsidR="00583825" w:rsidRPr="00583825" w:rsidRDefault="00583825" w:rsidP="00583825">
      <w:pPr>
        <w:numPr>
          <w:ilvl w:val="0"/>
          <w:numId w:val="13"/>
        </w:numPr>
        <w:rPr>
          <w:b/>
          <w:bCs/>
          <w:lang w:bidi="ar-SY"/>
        </w:rPr>
      </w:pPr>
      <w:r w:rsidRPr="00583825">
        <w:rPr>
          <w:b/>
          <w:bCs/>
          <w:lang w:bidi="ar-SY"/>
        </w:rPr>
        <w:t>3.2 Применение манипуляторов в различных отраслях</w:t>
      </w:r>
    </w:p>
    <w:p w14:paraId="77D71BA4" w14:textId="0F29A1E6" w:rsidR="00583825" w:rsidRPr="00583825" w:rsidRDefault="00583825" w:rsidP="009A4391">
      <w:pPr>
        <w:pStyle w:val="Heading4"/>
      </w:pPr>
      <w:bookmarkStart w:id="19" w:name="_Toc189045552"/>
      <w:r w:rsidRPr="00583825">
        <w:t>Промышленность</w:t>
      </w:r>
      <w:bookmarkEnd w:id="19"/>
    </w:p>
    <w:p w14:paraId="124C5D77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Промышленные манипуляторы являются неотъемлемой частью автоматизированных производственных процессов. Их основные задачи:</w:t>
      </w:r>
    </w:p>
    <w:p w14:paraId="16AA4D83" w14:textId="77777777" w:rsidR="00583825" w:rsidRPr="00583825" w:rsidRDefault="00583825" w:rsidP="00583825">
      <w:pPr>
        <w:numPr>
          <w:ilvl w:val="0"/>
          <w:numId w:val="14"/>
        </w:numPr>
        <w:rPr>
          <w:lang w:bidi="ar-SY"/>
        </w:rPr>
      </w:pPr>
      <w:r w:rsidRPr="00583825">
        <w:rPr>
          <w:lang w:bidi="ar-SY"/>
        </w:rPr>
        <w:t>Сварка и покраска автомобилей.</w:t>
      </w:r>
    </w:p>
    <w:p w14:paraId="1E6C65AC" w14:textId="77777777" w:rsidR="00583825" w:rsidRPr="00583825" w:rsidRDefault="00583825" w:rsidP="00583825">
      <w:pPr>
        <w:numPr>
          <w:ilvl w:val="0"/>
          <w:numId w:val="14"/>
        </w:numPr>
        <w:rPr>
          <w:lang w:bidi="ar-SY"/>
        </w:rPr>
      </w:pPr>
      <w:r w:rsidRPr="00583825">
        <w:rPr>
          <w:lang w:bidi="ar-SY"/>
        </w:rPr>
        <w:t>Сборка электроники (пайка, тестирование).</w:t>
      </w:r>
    </w:p>
    <w:p w14:paraId="3F852B1C" w14:textId="77777777" w:rsidR="00583825" w:rsidRPr="00583825" w:rsidRDefault="00583825" w:rsidP="00583825">
      <w:pPr>
        <w:numPr>
          <w:ilvl w:val="0"/>
          <w:numId w:val="14"/>
        </w:numPr>
        <w:rPr>
          <w:lang w:bidi="ar-SY"/>
        </w:rPr>
      </w:pPr>
      <w:r w:rsidRPr="00583825">
        <w:rPr>
          <w:lang w:bidi="ar-SY"/>
        </w:rPr>
        <w:t>Обслуживание станков и конвейерных линий.</w:t>
      </w:r>
    </w:p>
    <w:p w14:paraId="72D3B0C7" w14:textId="07F3632E" w:rsidR="00583825" w:rsidRPr="00583825" w:rsidRDefault="00583825" w:rsidP="009A4391">
      <w:pPr>
        <w:pStyle w:val="Heading4"/>
      </w:pPr>
      <w:bookmarkStart w:id="20" w:name="_Toc189045553"/>
      <w:r w:rsidRPr="00583825">
        <w:t>Медицина</w:t>
      </w:r>
      <w:bookmarkEnd w:id="20"/>
    </w:p>
    <w:p w14:paraId="3E31B9CE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Роботизированные манипуляторы используются в медицине для выполнения сложных операций с высокой точностью. Примеры:</w:t>
      </w:r>
    </w:p>
    <w:p w14:paraId="14B1E2E3" w14:textId="77777777" w:rsidR="00583825" w:rsidRPr="00583825" w:rsidRDefault="00583825" w:rsidP="00583825">
      <w:pPr>
        <w:numPr>
          <w:ilvl w:val="0"/>
          <w:numId w:val="15"/>
        </w:numPr>
        <w:rPr>
          <w:lang w:bidi="ar-SY"/>
        </w:rPr>
      </w:pPr>
      <w:r w:rsidRPr="00583825">
        <w:rPr>
          <w:b/>
          <w:bCs/>
          <w:lang w:bidi="ar-SY"/>
        </w:rPr>
        <w:t>Система Da Vinci</w:t>
      </w:r>
      <w:r w:rsidRPr="00583825">
        <w:rPr>
          <w:lang w:bidi="ar-SY"/>
        </w:rPr>
        <w:t xml:space="preserve"> – управляемый хирургический манипулятор для минимально инвазивных операций.</w:t>
      </w:r>
    </w:p>
    <w:p w14:paraId="0759EA25" w14:textId="77777777" w:rsidR="00583825" w:rsidRPr="00583825" w:rsidRDefault="00583825" w:rsidP="00583825">
      <w:pPr>
        <w:numPr>
          <w:ilvl w:val="0"/>
          <w:numId w:val="15"/>
        </w:numPr>
        <w:rPr>
          <w:lang w:bidi="ar-SY"/>
        </w:rPr>
      </w:pPr>
      <w:r w:rsidRPr="00583825">
        <w:rPr>
          <w:b/>
          <w:bCs/>
          <w:lang w:bidi="ar-SY"/>
        </w:rPr>
        <w:t>Реабилитационные манипуляторы</w:t>
      </w:r>
      <w:r w:rsidRPr="00583825">
        <w:rPr>
          <w:lang w:bidi="ar-SY"/>
        </w:rPr>
        <w:t xml:space="preserve"> – помогают пациентам восстанавливать двигательные функции.</w:t>
      </w:r>
    </w:p>
    <w:p w14:paraId="1F785274" w14:textId="50A47F50" w:rsidR="00583825" w:rsidRPr="00583825" w:rsidRDefault="00583825" w:rsidP="009A4391">
      <w:pPr>
        <w:pStyle w:val="Heading4"/>
      </w:pPr>
      <w:r w:rsidRPr="00583825">
        <w:t xml:space="preserve"> </w:t>
      </w:r>
      <w:bookmarkStart w:id="21" w:name="_Toc189045554"/>
      <w:r w:rsidRPr="00583825">
        <w:t>Космос</w:t>
      </w:r>
      <w:bookmarkEnd w:id="21"/>
    </w:p>
    <w:p w14:paraId="65FFEAC7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В космической отрасли манипуляторы применяются для работы в условиях невесомости:</w:t>
      </w:r>
    </w:p>
    <w:p w14:paraId="25DECECD" w14:textId="77777777" w:rsidR="00583825" w:rsidRPr="00583825" w:rsidRDefault="00583825" w:rsidP="00583825">
      <w:pPr>
        <w:numPr>
          <w:ilvl w:val="0"/>
          <w:numId w:val="16"/>
        </w:numPr>
        <w:rPr>
          <w:lang w:bidi="ar-SY"/>
        </w:rPr>
      </w:pPr>
      <w:r w:rsidRPr="00583825">
        <w:rPr>
          <w:b/>
          <w:bCs/>
          <w:lang w:bidi="ar-SY"/>
        </w:rPr>
        <w:t>Канадарм</w:t>
      </w:r>
      <w:r w:rsidRPr="00583825">
        <w:rPr>
          <w:lang w:bidi="ar-SY"/>
        </w:rPr>
        <w:t xml:space="preserve"> – манипулятор, используемый на МКС для захвата грузовых кораблей.</w:t>
      </w:r>
    </w:p>
    <w:p w14:paraId="6FB067A2" w14:textId="77777777" w:rsidR="00583825" w:rsidRPr="00583825" w:rsidRDefault="00583825" w:rsidP="00583825">
      <w:pPr>
        <w:numPr>
          <w:ilvl w:val="0"/>
          <w:numId w:val="16"/>
        </w:numPr>
        <w:rPr>
          <w:lang w:bidi="ar-SY"/>
        </w:rPr>
      </w:pPr>
      <w:r w:rsidRPr="00583825">
        <w:rPr>
          <w:b/>
          <w:bCs/>
          <w:lang w:bidi="ar-SY"/>
        </w:rPr>
        <w:t>Роботизированные манипуляторы марсоходов</w:t>
      </w:r>
      <w:r w:rsidRPr="00583825">
        <w:rPr>
          <w:lang w:bidi="ar-SY"/>
        </w:rPr>
        <w:t xml:space="preserve"> – для сбора образцов грунта.</w:t>
      </w:r>
    </w:p>
    <w:p w14:paraId="5D84B7E6" w14:textId="3A0D958B" w:rsidR="00583825" w:rsidRPr="00583825" w:rsidRDefault="00583825" w:rsidP="009A4391">
      <w:pPr>
        <w:pStyle w:val="Heading4"/>
      </w:pPr>
      <w:bookmarkStart w:id="22" w:name="_Toc189045555"/>
      <w:r w:rsidRPr="00583825">
        <w:t>Логистика и складские системы</w:t>
      </w:r>
      <w:bookmarkEnd w:id="22"/>
    </w:p>
    <w:p w14:paraId="478FCABF" w14:textId="77777777" w:rsidR="00583825" w:rsidRPr="00583825" w:rsidRDefault="00583825" w:rsidP="00583825">
      <w:pPr>
        <w:rPr>
          <w:lang w:bidi="ar-SY"/>
        </w:rPr>
      </w:pPr>
      <w:r w:rsidRPr="00583825">
        <w:rPr>
          <w:lang w:bidi="ar-SY"/>
        </w:rPr>
        <w:t>Манипуляторы используются в логистике и складах для автоматического перемещения товаров:</w:t>
      </w:r>
    </w:p>
    <w:p w14:paraId="7261D335" w14:textId="77777777" w:rsidR="00583825" w:rsidRPr="00583825" w:rsidRDefault="00583825" w:rsidP="00583825">
      <w:pPr>
        <w:numPr>
          <w:ilvl w:val="0"/>
          <w:numId w:val="17"/>
        </w:numPr>
        <w:rPr>
          <w:lang w:bidi="ar-SY"/>
        </w:rPr>
      </w:pPr>
      <w:r w:rsidRPr="00583825">
        <w:rPr>
          <w:b/>
          <w:bCs/>
          <w:lang w:bidi="ar-SY"/>
        </w:rPr>
        <w:t>Роботизированные сортировщики</w:t>
      </w:r>
      <w:r w:rsidRPr="00583825">
        <w:rPr>
          <w:lang w:bidi="ar-SY"/>
        </w:rPr>
        <w:t xml:space="preserve"> – автоматическое распределение посылок.</w:t>
      </w:r>
    </w:p>
    <w:p w14:paraId="2DF07F95" w14:textId="77777777" w:rsidR="00583825" w:rsidRPr="00583825" w:rsidRDefault="00583825" w:rsidP="00583825">
      <w:pPr>
        <w:numPr>
          <w:ilvl w:val="0"/>
          <w:numId w:val="17"/>
        </w:numPr>
        <w:rPr>
          <w:lang w:bidi="ar-SY"/>
        </w:rPr>
      </w:pPr>
      <w:r w:rsidRPr="00583825">
        <w:rPr>
          <w:b/>
          <w:bCs/>
          <w:lang w:bidi="ar-SY"/>
        </w:rPr>
        <w:t>Автономные погрузчики</w:t>
      </w:r>
      <w:r w:rsidRPr="00583825">
        <w:rPr>
          <w:lang w:bidi="ar-SY"/>
        </w:rPr>
        <w:t xml:space="preserve"> – перемещение паллет и коробок.</w:t>
      </w:r>
    </w:p>
    <w:p w14:paraId="77A5F382" w14:textId="77777777" w:rsidR="00583825" w:rsidRPr="00583825" w:rsidRDefault="00583825" w:rsidP="00437D9A">
      <w:pPr>
        <w:rPr>
          <w:lang w:bidi="ar-SY"/>
        </w:rPr>
      </w:pPr>
    </w:p>
    <w:p w14:paraId="244B6DA3" w14:textId="3255EFC9" w:rsidR="009518D8" w:rsidRDefault="009518D8" w:rsidP="009518D8">
      <w:pPr>
        <w:pStyle w:val="Heading2"/>
      </w:pPr>
      <w:bookmarkStart w:id="23" w:name="_Toc189044588"/>
      <w:bookmarkStart w:id="24" w:name="_Toc189045556"/>
      <w:r w:rsidRPr="00D13BCB">
        <w:t>Постановка задачи</w:t>
      </w:r>
      <w:bookmarkEnd w:id="23"/>
      <w:bookmarkEnd w:id="24"/>
    </w:p>
    <w:p w14:paraId="37E273CC" w14:textId="77777777" w:rsidR="00583825" w:rsidRDefault="00583825" w:rsidP="00583825"/>
    <w:p w14:paraId="486CC75F" w14:textId="5718CA0E" w:rsidR="00583825" w:rsidRDefault="00583825" w:rsidP="00583825">
      <w:pPr>
        <w:pStyle w:val="Heading3"/>
      </w:pPr>
      <w:bookmarkStart w:id="25" w:name="_Toc189044589"/>
      <w:bookmarkStart w:id="26" w:name="_Toc189045557"/>
      <w:r w:rsidRPr="00583825">
        <w:lastRenderedPageBreak/>
        <w:t>Введение в постановку задачи</w:t>
      </w:r>
      <w:bookmarkEnd w:id="25"/>
      <w:bookmarkEnd w:id="26"/>
    </w:p>
    <w:p w14:paraId="042787AC" w14:textId="77777777" w:rsidR="00583825" w:rsidRPr="00583825" w:rsidRDefault="00583825" w:rsidP="00583825">
      <w:r w:rsidRPr="00583825">
        <w:t xml:space="preserve">Автоматизированные манипуляторы являются важной частью </w:t>
      </w:r>
      <w:r w:rsidRPr="00583825">
        <w:rPr>
          <w:b/>
          <w:bCs/>
        </w:rPr>
        <w:t>современных робототехнических систем</w:t>
      </w:r>
      <w:r w:rsidRPr="00583825">
        <w:t xml:space="preserve">. Они обеспечивают выполнение сложных операций с высокой точностью, скоростью и стабильностью. Для эффективной работы таких систем требуется </w:t>
      </w:r>
      <w:r w:rsidRPr="00583825">
        <w:rPr>
          <w:b/>
          <w:bCs/>
        </w:rPr>
        <w:t>разработка алгоритмов управления</w:t>
      </w:r>
      <w:r w:rsidRPr="00583825">
        <w:t xml:space="preserve">, обеспечивающих </w:t>
      </w:r>
      <w:r w:rsidRPr="00583825">
        <w:rPr>
          <w:b/>
          <w:bCs/>
        </w:rPr>
        <w:t>плавность траекторий</w:t>
      </w:r>
      <w:r w:rsidRPr="00583825">
        <w:t xml:space="preserve">, </w:t>
      </w:r>
      <w:r w:rsidRPr="00583825">
        <w:rPr>
          <w:b/>
          <w:bCs/>
        </w:rPr>
        <w:t>минимизацию ошибок</w:t>
      </w:r>
      <w:r w:rsidRPr="00583825">
        <w:t xml:space="preserve"> и </w:t>
      </w:r>
      <w:r w:rsidRPr="00583825">
        <w:rPr>
          <w:b/>
          <w:bCs/>
        </w:rPr>
        <w:t>оптимизацию энергозатрат</w:t>
      </w:r>
      <w:r w:rsidRPr="00583825">
        <w:t>.</w:t>
      </w:r>
    </w:p>
    <w:p w14:paraId="7B8C7CDD" w14:textId="77777777" w:rsidR="00583825" w:rsidRPr="00583825" w:rsidRDefault="00583825" w:rsidP="00583825">
      <w:r w:rsidRPr="00583825">
        <w:t xml:space="preserve">В данной работе рассматривается </w:t>
      </w:r>
      <w:r w:rsidRPr="00583825">
        <w:rPr>
          <w:b/>
          <w:bCs/>
        </w:rPr>
        <w:t>двухмоторный манипулятор</w:t>
      </w:r>
      <w:r w:rsidRPr="00583825">
        <w:t xml:space="preserve">, который управляется с использованием </w:t>
      </w:r>
      <w:r w:rsidRPr="00583825">
        <w:rPr>
          <w:b/>
          <w:bCs/>
        </w:rPr>
        <w:t>PID-контроллера</w:t>
      </w:r>
      <w:r w:rsidRPr="00583825">
        <w:t xml:space="preserve"> и </w:t>
      </w:r>
      <w:r w:rsidRPr="00583825">
        <w:rPr>
          <w:b/>
          <w:bCs/>
        </w:rPr>
        <w:t>LQR-регулятора</w:t>
      </w:r>
      <w:r w:rsidRPr="00583825">
        <w:t xml:space="preserve">. Основная цель — обеспечить </w:t>
      </w:r>
      <w:r w:rsidRPr="00583825">
        <w:rPr>
          <w:b/>
          <w:bCs/>
        </w:rPr>
        <w:t>плавное и точное движение манипулятора</w:t>
      </w:r>
      <w:r w:rsidRPr="00583825">
        <w:t>, минимизируя ошибки и контролируя энергопотребление.</w:t>
      </w:r>
    </w:p>
    <w:p w14:paraId="43952360" w14:textId="23C0D3FA" w:rsidR="00583825" w:rsidRDefault="00583825" w:rsidP="00583825">
      <w:pPr>
        <w:pStyle w:val="Heading3"/>
      </w:pPr>
      <w:bookmarkStart w:id="27" w:name="_Toc189044590"/>
      <w:bookmarkStart w:id="28" w:name="_Toc189045558"/>
      <w:r w:rsidRPr="00583825">
        <w:t>Цель работы</w:t>
      </w:r>
      <w:bookmarkEnd w:id="27"/>
      <w:bookmarkEnd w:id="28"/>
    </w:p>
    <w:p w14:paraId="496B480E" w14:textId="71B26E92" w:rsidR="00583825" w:rsidRPr="00583825" w:rsidRDefault="00583825" w:rsidP="00583825">
      <w:r w:rsidRPr="00583825">
        <w:t>Целью данной работы является разработка алгоритма управления двухмоторным манипулятором, обеспечивающего точное следование траектории, минимизацию ошибки, устойчивость системы и оптимальное энергопотребление.</w:t>
      </w:r>
    </w:p>
    <w:p w14:paraId="085AAA9F" w14:textId="58EEFF18" w:rsidR="00583825" w:rsidRDefault="00583825" w:rsidP="00583825">
      <w:pPr>
        <w:pStyle w:val="Heading3"/>
      </w:pPr>
      <w:bookmarkStart w:id="29" w:name="_Toc189044591"/>
      <w:bookmarkStart w:id="30" w:name="_Toc189045559"/>
      <w:r w:rsidRPr="00583825">
        <w:t>Основные задачи</w:t>
      </w:r>
      <w:bookmarkEnd w:id="29"/>
      <w:bookmarkEnd w:id="30"/>
    </w:p>
    <w:p w14:paraId="37DE4022" w14:textId="77777777" w:rsidR="00583825" w:rsidRPr="00583825" w:rsidRDefault="00583825" w:rsidP="00583825">
      <w:pPr>
        <w:spacing w:before="100" w:beforeAutospacing="1" w:after="100" w:afterAutospacing="1"/>
      </w:pPr>
      <w:r w:rsidRPr="00583825">
        <w:t>Для достижения поставленной цели необходимо выполнить следующие задачи:</w:t>
      </w:r>
    </w:p>
    <w:p w14:paraId="644F3C14" w14:textId="2AE3F72E" w:rsidR="00583825" w:rsidRPr="00583825" w:rsidRDefault="00583825" w:rsidP="009A4391">
      <w:pPr>
        <w:pStyle w:val="Heading4"/>
      </w:pPr>
      <w:r w:rsidRPr="00583825">
        <w:t xml:space="preserve"> </w:t>
      </w:r>
      <w:bookmarkStart w:id="31" w:name="_Toc189045560"/>
      <w:r w:rsidRPr="00583825">
        <w:t>Разработка математической модели манипулятора</w:t>
      </w:r>
      <w:bookmarkEnd w:id="31"/>
    </w:p>
    <w:p w14:paraId="4EC0C267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Определение кинематических уравнений, описывающих положение конечного звена манипулятора.</w:t>
      </w:r>
    </w:p>
    <w:p w14:paraId="53EEBBEA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Построение динамической модели, описывающей движение моторов и взаимодействие сил.</w:t>
      </w:r>
    </w:p>
    <w:p w14:paraId="08ABD953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Анализ степеней свободы и их влияния на управление манипулятором.</w:t>
      </w:r>
    </w:p>
    <w:p w14:paraId="43BD0C69" w14:textId="245ECA6F" w:rsidR="00583825" w:rsidRPr="00583825" w:rsidRDefault="00583825" w:rsidP="009A4391">
      <w:pPr>
        <w:pStyle w:val="Heading4"/>
      </w:pPr>
      <w:r w:rsidRPr="00583825">
        <w:t xml:space="preserve"> </w:t>
      </w:r>
      <w:bookmarkStart w:id="32" w:name="_Toc189045561"/>
      <w:r w:rsidRPr="00583825">
        <w:t>Исследование методов управления</w:t>
      </w:r>
      <w:bookmarkEnd w:id="32"/>
    </w:p>
    <w:p w14:paraId="4691E805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Изучение классических методов управления (PID-регулятор) и их применения к двухмоторным манипуляторам.</w:t>
      </w:r>
    </w:p>
    <w:p w14:paraId="667ED36B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Анализ оптимального управления с помощью линейно-квадратичного регулятора (LQR).</w:t>
      </w:r>
    </w:p>
    <w:p w14:paraId="2A819447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Определение ограничений скорости, ускорения и управления.</w:t>
      </w:r>
    </w:p>
    <w:p w14:paraId="48222A8E" w14:textId="2995761A" w:rsidR="00583825" w:rsidRPr="00583825" w:rsidRDefault="00583825" w:rsidP="009A4391">
      <w:pPr>
        <w:pStyle w:val="Heading4"/>
      </w:pPr>
      <w:r w:rsidRPr="00583825">
        <w:t xml:space="preserve"> </w:t>
      </w:r>
      <w:bookmarkStart w:id="33" w:name="_Toc189045562"/>
      <w:r w:rsidRPr="00583825">
        <w:t>Разработка системы управления</w:t>
      </w:r>
      <w:bookmarkEnd w:id="33"/>
    </w:p>
    <w:p w14:paraId="61C75D5B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Внешний контур управления: расчет траекторий движения манипулятора.</w:t>
      </w:r>
    </w:p>
    <w:p w14:paraId="385548BF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Внутренний контур управления: стабилизация углов с помощью PID и LQR.</w:t>
      </w:r>
    </w:p>
    <w:p w14:paraId="3AD49550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Интеграция двухконтурного управления для обеспечения точности.</w:t>
      </w:r>
    </w:p>
    <w:p w14:paraId="0870F44F" w14:textId="16379152" w:rsidR="00583825" w:rsidRPr="00583825" w:rsidRDefault="00583825" w:rsidP="009A4391">
      <w:pPr>
        <w:pStyle w:val="Heading4"/>
      </w:pPr>
      <w:r w:rsidRPr="00583825">
        <w:t xml:space="preserve"> </w:t>
      </w:r>
      <w:bookmarkStart w:id="34" w:name="_Toc189045563"/>
      <w:r w:rsidRPr="00583825">
        <w:t>Реализация программного обеспечения</w:t>
      </w:r>
      <w:bookmarkEnd w:id="34"/>
    </w:p>
    <w:p w14:paraId="705930CB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Разработка программного кода на C++ для управления манипулятором.</w:t>
      </w:r>
    </w:p>
    <w:p w14:paraId="28B1E17F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Использование библиотек SFML для визуализации движений манипулятора.</w:t>
      </w:r>
    </w:p>
    <w:p w14:paraId="4B248174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Реализация алгоритмов управления в реальном времени.</w:t>
      </w:r>
    </w:p>
    <w:p w14:paraId="52872172" w14:textId="4AC211F7" w:rsidR="00583825" w:rsidRPr="00583825" w:rsidRDefault="00583825" w:rsidP="009A4391">
      <w:pPr>
        <w:pStyle w:val="Heading4"/>
      </w:pPr>
      <w:bookmarkStart w:id="35" w:name="_Toc189045564"/>
      <w:r w:rsidRPr="00583825">
        <w:lastRenderedPageBreak/>
        <w:t>Проведение экспериментов и тестирование</w:t>
      </w:r>
      <w:bookmarkEnd w:id="35"/>
    </w:p>
    <w:p w14:paraId="251AF83E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Тестирование системы управления в различных режимах работы.</w:t>
      </w:r>
    </w:p>
    <w:p w14:paraId="16B23699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Анализ ошибок и их влияние на точность управления.</w:t>
      </w:r>
    </w:p>
    <w:p w14:paraId="4DE5376A" w14:textId="77777777" w:rsidR="00583825" w:rsidRPr="00583825" w:rsidRDefault="00583825" w:rsidP="00583825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 w:rsidRPr="00583825">
        <w:t>Оценка устойчивости системы при изменении параметров.</w:t>
      </w:r>
    </w:p>
    <w:p w14:paraId="5237798D" w14:textId="2E563E72" w:rsidR="00583825" w:rsidRPr="00583825" w:rsidRDefault="006F7B83" w:rsidP="006F7B83">
      <w:pPr>
        <w:pStyle w:val="Heading3"/>
      </w:pPr>
      <w:bookmarkStart w:id="36" w:name="_Toc189044592"/>
      <w:bookmarkStart w:id="37" w:name="_Toc189045565"/>
      <w:r w:rsidRPr="006F7B83">
        <w:t>Ограничения и допущения</w:t>
      </w:r>
      <w:bookmarkEnd w:id="36"/>
      <w:bookmarkEnd w:id="37"/>
    </w:p>
    <w:p w14:paraId="4CC86DBF" w14:textId="77777777" w:rsidR="00583825" w:rsidRDefault="00583825" w:rsidP="00583825">
      <w:pPr>
        <w:rPr>
          <w:b/>
          <w:bCs/>
        </w:rPr>
      </w:pPr>
    </w:p>
    <w:p w14:paraId="74095DAF" w14:textId="77777777" w:rsidR="006F7B83" w:rsidRPr="006F7B83" w:rsidRDefault="006F7B83" w:rsidP="006F7B83">
      <w:r w:rsidRPr="006F7B83">
        <w:t>При выполнении работы необходимо учитывать следующие ограничения:</w:t>
      </w:r>
    </w:p>
    <w:p w14:paraId="265BECE6" w14:textId="77777777" w:rsidR="006F7B83" w:rsidRPr="006F7B83" w:rsidRDefault="006F7B83" w:rsidP="006F7B83">
      <w:pPr>
        <w:numPr>
          <w:ilvl w:val="0"/>
          <w:numId w:val="24"/>
        </w:numPr>
      </w:pPr>
      <w:r w:rsidRPr="006F7B83">
        <w:t>Физические ограничения манипулятора – максимальные углы поворота, пределы скорости и ускорения моторов.</w:t>
      </w:r>
    </w:p>
    <w:p w14:paraId="2F9C03CE" w14:textId="77777777" w:rsidR="006F7B83" w:rsidRPr="006F7B83" w:rsidRDefault="006F7B83" w:rsidP="006F7B83">
      <w:pPr>
        <w:numPr>
          <w:ilvl w:val="0"/>
          <w:numId w:val="24"/>
        </w:numPr>
      </w:pPr>
      <w:r w:rsidRPr="006F7B83">
        <w:t>Аппаратные ограничения – система будет моделироваться в программном симуляторе, а не на реальном устройстве.</w:t>
      </w:r>
    </w:p>
    <w:p w14:paraId="0F4ABDEC" w14:textId="77777777" w:rsidR="006F7B83" w:rsidRPr="006F7B83" w:rsidRDefault="006F7B83" w:rsidP="006F7B83">
      <w:pPr>
        <w:numPr>
          <w:ilvl w:val="0"/>
          <w:numId w:val="24"/>
        </w:numPr>
      </w:pPr>
      <w:r w:rsidRPr="006F7B83">
        <w:t>Внешние воздействия – модель не учитывает динамику влияния внешних сил (например, трения, воздушного сопротивления).</w:t>
      </w:r>
    </w:p>
    <w:p w14:paraId="4164B02C" w14:textId="77777777" w:rsidR="006F7B83" w:rsidRPr="006F7B83" w:rsidRDefault="006F7B83" w:rsidP="006F7B83">
      <w:pPr>
        <w:numPr>
          <w:ilvl w:val="0"/>
          <w:numId w:val="24"/>
        </w:numPr>
      </w:pPr>
      <w:r w:rsidRPr="006F7B83">
        <w:t>Точность измерений – используются идеальные данные о положении моторов без учета погрешностей сенсоров.</w:t>
      </w:r>
    </w:p>
    <w:p w14:paraId="4423BB15" w14:textId="77777777" w:rsidR="006F7B83" w:rsidRDefault="006F7B83" w:rsidP="00583825">
      <w:pPr>
        <w:rPr>
          <w:b/>
          <w:bCs/>
        </w:rPr>
      </w:pPr>
    </w:p>
    <w:p w14:paraId="170799C8" w14:textId="77777777" w:rsidR="0021101B" w:rsidRDefault="0021101B" w:rsidP="00583825">
      <w:pPr>
        <w:rPr>
          <w:b/>
          <w:bCs/>
        </w:rPr>
      </w:pPr>
    </w:p>
    <w:p w14:paraId="30E7989E" w14:textId="77777777" w:rsidR="0021101B" w:rsidRDefault="0021101B" w:rsidP="00583825">
      <w:pPr>
        <w:rPr>
          <w:b/>
          <w:bCs/>
        </w:rPr>
      </w:pPr>
    </w:p>
    <w:p w14:paraId="09490DB5" w14:textId="77777777" w:rsidR="0021101B" w:rsidRDefault="0021101B" w:rsidP="00583825">
      <w:pPr>
        <w:rPr>
          <w:b/>
          <w:bCs/>
        </w:rPr>
      </w:pPr>
    </w:p>
    <w:p w14:paraId="4E0E1685" w14:textId="77777777" w:rsidR="0021101B" w:rsidRDefault="0021101B" w:rsidP="00583825">
      <w:pPr>
        <w:rPr>
          <w:b/>
          <w:bCs/>
        </w:rPr>
      </w:pPr>
    </w:p>
    <w:p w14:paraId="1E99C7A8" w14:textId="77777777" w:rsidR="0021101B" w:rsidRDefault="0021101B" w:rsidP="00583825">
      <w:pPr>
        <w:rPr>
          <w:b/>
          <w:bCs/>
        </w:rPr>
      </w:pPr>
    </w:p>
    <w:p w14:paraId="6672AC6B" w14:textId="77777777" w:rsidR="0021101B" w:rsidRDefault="0021101B" w:rsidP="00583825">
      <w:pPr>
        <w:rPr>
          <w:b/>
          <w:bCs/>
        </w:rPr>
      </w:pPr>
    </w:p>
    <w:p w14:paraId="7B699F72" w14:textId="77777777" w:rsidR="0021101B" w:rsidRDefault="0021101B" w:rsidP="00583825">
      <w:pPr>
        <w:rPr>
          <w:b/>
          <w:bCs/>
        </w:rPr>
      </w:pPr>
    </w:p>
    <w:p w14:paraId="4B7856FB" w14:textId="77777777" w:rsidR="0021101B" w:rsidRDefault="0021101B" w:rsidP="00583825">
      <w:pPr>
        <w:rPr>
          <w:b/>
          <w:bCs/>
        </w:rPr>
      </w:pPr>
    </w:p>
    <w:p w14:paraId="11616571" w14:textId="77777777" w:rsidR="0021101B" w:rsidRDefault="0021101B" w:rsidP="00583825">
      <w:pPr>
        <w:rPr>
          <w:b/>
          <w:bCs/>
        </w:rPr>
      </w:pPr>
    </w:p>
    <w:p w14:paraId="63E9EA14" w14:textId="77777777" w:rsidR="0021101B" w:rsidRDefault="0021101B" w:rsidP="00583825">
      <w:pPr>
        <w:rPr>
          <w:b/>
          <w:bCs/>
        </w:rPr>
      </w:pPr>
    </w:p>
    <w:p w14:paraId="2788D127" w14:textId="77777777" w:rsidR="0021101B" w:rsidRDefault="0021101B" w:rsidP="00583825">
      <w:pPr>
        <w:rPr>
          <w:b/>
          <w:bCs/>
          <w:lang w:val="en-US"/>
        </w:rPr>
      </w:pPr>
    </w:p>
    <w:p w14:paraId="37DE7714" w14:textId="77777777" w:rsidR="00285B0B" w:rsidRDefault="00285B0B" w:rsidP="00583825">
      <w:pPr>
        <w:rPr>
          <w:b/>
          <w:bCs/>
          <w:lang w:val="en-US"/>
        </w:rPr>
      </w:pPr>
    </w:p>
    <w:p w14:paraId="2CDD1503" w14:textId="77777777" w:rsidR="00285B0B" w:rsidRDefault="00285B0B" w:rsidP="00583825">
      <w:pPr>
        <w:rPr>
          <w:b/>
          <w:bCs/>
          <w:lang w:val="en-US"/>
        </w:rPr>
      </w:pPr>
    </w:p>
    <w:p w14:paraId="00DA4962" w14:textId="77777777" w:rsidR="00285B0B" w:rsidRDefault="00285B0B" w:rsidP="00583825">
      <w:pPr>
        <w:rPr>
          <w:b/>
          <w:bCs/>
          <w:lang w:val="en-US"/>
        </w:rPr>
      </w:pPr>
    </w:p>
    <w:p w14:paraId="51363F55" w14:textId="77777777" w:rsidR="00285B0B" w:rsidRDefault="00285B0B" w:rsidP="00583825">
      <w:pPr>
        <w:rPr>
          <w:b/>
          <w:bCs/>
          <w:lang w:val="en-US"/>
        </w:rPr>
      </w:pPr>
    </w:p>
    <w:p w14:paraId="10EC385B" w14:textId="77777777" w:rsidR="00285B0B" w:rsidRDefault="00285B0B" w:rsidP="00583825">
      <w:pPr>
        <w:rPr>
          <w:b/>
          <w:bCs/>
          <w:lang w:val="en-US"/>
        </w:rPr>
      </w:pPr>
    </w:p>
    <w:p w14:paraId="53662E05" w14:textId="77777777" w:rsidR="00285B0B" w:rsidRDefault="00285B0B" w:rsidP="00583825">
      <w:pPr>
        <w:rPr>
          <w:b/>
          <w:bCs/>
          <w:lang w:val="en-US"/>
        </w:rPr>
      </w:pPr>
    </w:p>
    <w:p w14:paraId="2FE01E82" w14:textId="77777777" w:rsidR="00285B0B" w:rsidRDefault="00285B0B" w:rsidP="00583825">
      <w:pPr>
        <w:rPr>
          <w:b/>
          <w:bCs/>
          <w:lang w:val="en-US"/>
        </w:rPr>
      </w:pPr>
    </w:p>
    <w:p w14:paraId="2F5F05CF" w14:textId="77777777" w:rsidR="00285B0B" w:rsidRDefault="00285B0B" w:rsidP="00583825">
      <w:pPr>
        <w:rPr>
          <w:b/>
          <w:bCs/>
          <w:lang w:val="en-US"/>
        </w:rPr>
      </w:pPr>
    </w:p>
    <w:p w14:paraId="0EC933CD" w14:textId="77777777" w:rsidR="00285B0B" w:rsidRDefault="00285B0B" w:rsidP="00583825">
      <w:pPr>
        <w:rPr>
          <w:b/>
          <w:bCs/>
          <w:lang w:val="en-US"/>
        </w:rPr>
      </w:pPr>
    </w:p>
    <w:p w14:paraId="217E8EAC" w14:textId="77777777" w:rsidR="00285B0B" w:rsidRDefault="00285B0B" w:rsidP="00583825">
      <w:pPr>
        <w:rPr>
          <w:b/>
          <w:bCs/>
          <w:lang w:val="en-US"/>
        </w:rPr>
      </w:pPr>
    </w:p>
    <w:p w14:paraId="5F1536D8" w14:textId="77777777" w:rsidR="00285B0B" w:rsidRDefault="00285B0B" w:rsidP="00583825">
      <w:pPr>
        <w:rPr>
          <w:b/>
          <w:bCs/>
          <w:lang w:val="en-US"/>
        </w:rPr>
      </w:pPr>
    </w:p>
    <w:p w14:paraId="4BFC5F21" w14:textId="77777777" w:rsidR="00285B0B" w:rsidRDefault="00285B0B" w:rsidP="00583825">
      <w:pPr>
        <w:rPr>
          <w:b/>
          <w:bCs/>
          <w:lang w:val="en-US"/>
        </w:rPr>
      </w:pPr>
    </w:p>
    <w:p w14:paraId="70E6AE7F" w14:textId="77777777" w:rsidR="00285B0B" w:rsidRPr="00285B0B" w:rsidRDefault="00285B0B" w:rsidP="00583825">
      <w:pPr>
        <w:rPr>
          <w:b/>
          <w:bCs/>
          <w:lang w:val="en-US"/>
        </w:rPr>
      </w:pPr>
    </w:p>
    <w:p w14:paraId="2C054E61" w14:textId="77777777" w:rsidR="0021101B" w:rsidRDefault="0021101B" w:rsidP="00583825">
      <w:pPr>
        <w:rPr>
          <w:b/>
          <w:bCs/>
        </w:rPr>
      </w:pPr>
    </w:p>
    <w:p w14:paraId="4F5DCC86" w14:textId="77777777" w:rsidR="0021101B" w:rsidRDefault="0021101B" w:rsidP="00583825">
      <w:pPr>
        <w:rPr>
          <w:b/>
          <w:bCs/>
        </w:rPr>
      </w:pPr>
    </w:p>
    <w:p w14:paraId="05C6AA94" w14:textId="77777777" w:rsidR="0021101B" w:rsidRDefault="0021101B" w:rsidP="00583825">
      <w:pPr>
        <w:rPr>
          <w:b/>
          <w:bCs/>
        </w:rPr>
      </w:pPr>
    </w:p>
    <w:p w14:paraId="004F2342" w14:textId="77777777" w:rsidR="0021101B" w:rsidRDefault="0021101B" w:rsidP="00583825">
      <w:pPr>
        <w:rPr>
          <w:b/>
          <w:bCs/>
        </w:rPr>
      </w:pPr>
    </w:p>
    <w:p w14:paraId="1B4BD29B" w14:textId="77777777" w:rsidR="0021101B" w:rsidRDefault="0021101B" w:rsidP="00583825">
      <w:pPr>
        <w:rPr>
          <w:b/>
          <w:bCs/>
        </w:rPr>
      </w:pPr>
    </w:p>
    <w:p w14:paraId="23DDBD81" w14:textId="790ADB3F" w:rsidR="009518D8" w:rsidRDefault="009518D8" w:rsidP="009518D8">
      <w:pPr>
        <w:pStyle w:val="Heading1"/>
        <w:rPr>
          <w:lang w:bidi="ar-SY"/>
        </w:rPr>
      </w:pPr>
      <w:bookmarkStart w:id="38" w:name="_Toc189044593"/>
      <w:bookmarkStart w:id="39" w:name="_Toc189045566"/>
      <w:r w:rsidRPr="009518D8">
        <w:rPr>
          <w:lang w:bidi="ar-SY"/>
        </w:rPr>
        <w:lastRenderedPageBreak/>
        <w:t>Структура системы управления</w:t>
      </w:r>
      <w:bookmarkEnd w:id="38"/>
      <w:bookmarkEnd w:id="39"/>
    </w:p>
    <w:p w14:paraId="55773CB1" w14:textId="77777777" w:rsidR="0021101B" w:rsidRDefault="0021101B" w:rsidP="0021101B">
      <w:pPr>
        <w:rPr>
          <w:lang w:bidi="ar-SY"/>
        </w:rPr>
      </w:pPr>
    </w:p>
    <w:p w14:paraId="37256BC4" w14:textId="776E8ADB" w:rsidR="0021101B" w:rsidRDefault="0021101B" w:rsidP="0021101B">
      <w:pPr>
        <w:pStyle w:val="Heading2"/>
        <w:rPr>
          <w:lang w:bidi="ar-SY"/>
        </w:rPr>
      </w:pPr>
      <w:bookmarkStart w:id="40" w:name="_Toc189045567"/>
      <w:r w:rsidRPr="0021101B">
        <w:rPr>
          <w:lang w:bidi="ar-SY"/>
        </w:rPr>
        <w:t>Введение</w:t>
      </w:r>
      <w:bookmarkEnd w:id="40"/>
    </w:p>
    <w:p w14:paraId="729D712E" w14:textId="77777777" w:rsidR="0021101B" w:rsidRPr="0021101B" w:rsidRDefault="0021101B" w:rsidP="0021101B">
      <w:pPr>
        <w:rPr>
          <w:lang w:bidi="ar-SY"/>
        </w:rPr>
      </w:pPr>
      <w:r w:rsidRPr="0021101B">
        <w:rPr>
          <w:lang w:bidi="ar-SY"/>
        </w:rPr>
        <w:t xml:space="preserve">Система управления двухмоторным манипулятором представляет собой комплекс аппаратных и программных решений, направленных на обеспечение </w:t>
      </w:r>
      <w:r w:rsidRPr="0021101B">
        <w:rPr>
          <w:b/>
          <w:bCs/>
          <w:lang w:bidi="ar-SY"/>
        </w:rPr>
        <w:t>точного, плавного и оптимизированного движения</w:t>
      </w:r>
      <w:r w:rsidRPr="0021101B">
        <w:rPr>
          <w:lang w:bidi="ar-SY"/>
        </w:rPr>
        <w:t xml:space="preserve"> манипулятора в соответствии с заданной траекторией.</w:t>
      </w:r>
    </w:p>
    <w:p w14:paraId="1D0BD3F2" w14:textId="77777777" w:rsidR="0021101B" w:rsidRPr="0021101B" w:rsidRDefault="0021101B" w:rsidP="0021101B">
      <w:pPr>
        <w:rPr>
          <w:lang w:bidi="ar-SY"/>
        </w:rPr>
      </w:pPr>
      <w:r w:rsidRPr="0021101B">
        <w:rPr>
          <w:lang w:bidi="ar-SY"/>
        </w:rPr>
        <w:t xml:space="preserve">Основной задачей системы управления является </w:t>
      </w:r>
      <w:r w:rsidRPr="0021101B">
        <w:rPr>
          <w:b/>
          <w:bCs/>
          <w:lang w:bidi="ar-SY"/>
        </w:rPr>
        <w:t>обеспечение точного позиционирования</w:t>
      </w:r>
      <w:r w:rsidRPr="0021101B">
        <w:rPr>
          <w:lang w:bidi="ar-SY"/>
        </w:rPr>
        <w:t xml:space="preserve"> каждого из звеньев манипулятора с учетом динамических характеристик, ограничений привода и заданной траектории движения.</w:t>
      </w:r>
    </w:p>
    <w:p w14:paraId="69CEA37C" w14:textId="77777777" w:rsidR="0021101B" w:rsidRPr="0021101B" w:rsidRDefault="0021101B" w:rsidP="0021101B">
      <w:pPr>
        <w:rPr>
          <w:lang w:bidi="ar-SY"/>
        </w:rPr>
      </w:pPr>
      <w:r w:rsidRPr="0021101B">
        <w:rPr>
          <w:lang w:bidi="ar-SY"/>
        </w:rPr>
        <w:t>Система управления двухмоторным манипулятором включает в себя:</w:t>
      </w:r>
    </w:p>
    <w:p w14:paraId="3762AB35" w14:textId="77777777" w:rsidR="0021101B" w:rsidRPr="0021101B" w:rsidRDefault="0021101B" w:rsidP="0021101B">
      <w:pPr>
        <w:numPr>
          <w:ilvl w:val="0"/>
          <w:numId w:val="25"/>
        </w:numPr>
        <w:rPr>
          <w:lang w:bidi="ar-SY"/>
        </w:rPr>
      </w:pPr>
      <w:r w:rsidRPr="0021101B">
        <w:rPr>
          <w:b/>
          <w:bCs/>
          <w:lang w:bidi="ar-SY"/>
        </w:rPr>
        <w:t>Контур траекторного управления (внешний контур)</w:t>
      </w:r>
      <w:r w:rsidRPr="0021101B">
        <w:rPr>
          <w:lang w:bidi="ar-SY"/>
        </w:rPr>
        <w:t xml:space="preserve"> – определяет траекторию движения и формирует команду управления.</w:t>
      </w:r>
    </w:p>
    <w:p w14:paraId="5F4EDDF4" w14:textId="77777777" w:rsidR="0021101B" w:rsidRPr="0021101B" w:rsidRDefault="0021101B" w:rsidP="0021101B">
      <w:pPr>
        <w:numPr>
          <w:ilvl w:val="0"/>
          <w:numId w:val="25"/>
        </w:numPr>
        <w:rPr>
          <w:lang w:bidi="ar-SY"/>
        </w:rPr>
      </w:pPr>
      <w:r w:rsidRPr="0021101B">
        <w:rPr>
          <w:b/>
          <w:bCs/>
          <w:lang w:bidi="ar-SY"/>
        </w:rPr>
        <w:t>Контур позиционного управления (внутренний контур)</w:t>
      </w:r>
      <w:r w:rsidRPr="0021101B">
        <w:rPr>
          <w:lang w:bidi="ar-SY"/>
        </w:rPr>
        <w:t xml:space="preserve"> – стабилизирует движение, компенсирует ошибки и корректирует углы моторов в реальном времени.</w:t>
      </w:r>
    </w:p>
    <w:p w14:paraId="6FA5C157" w14:textId="77777777" w:rsidR="0021101B" w:rsidRPr="0021101B" w:rsidRDefault="0021101B" w:rsidP="0021101B">
      <w:pPr>
        <w:numPr>
          <w:ilvl w:val="0"/>
          <w:numId w:val="25"/>
        </w:numPr>
        <w:rPr>
          <w:lang w:bidi="ar-SY"/>
        </w:rPr>
      </w:pPr>
      <w:r w:rsidRPr="0021101B">
        <w:rPr>
          <w:b/>
          <w:bCs/>
          <w:lang w:bidi="ar-SY"/>
        </w:rPr>
        <w:t>Систему обратной связи</w:t>
      </w:r>
      <w:r w:rsidRPr="0021101B">
        <w:rPr>
          <w:lang w:bidi="ar-SY"/>
        </w:rPr>
        <w:t xml:space="preserve"> – позволяет корректировать положение манипулятора на основе измеренных данных.</w:t>
      </w:r>
    </w:p>
    <w:p w14:paraId="44F70F6E" w14:textId="77777777" w:rsidR="0021101B" w:rsidRPr="0021101B" w:rsidRDefault="0021101B" w:rsidP="0021101B">
      <w:pPr>
        <w:numPr>
          <w:ilvl w:val="0"/>
          <w:numId w:val="25"/>
        </w:numPr>
        <w:rPr>
          <w:lang w:bidi="ar-SY"/>
        </w:rPr>
      </w:pPr>
      <w:r w:rsidRPr="0021101B">
        <w:rPr>
          <w:b/>
          <w:bCs/>
          <w:lang w:bidi="ar-SY"/>
        </w:rPr>
        <w:t>Контроллеры (PID и LQR)</w:t>
      </w:r>
      <w:r w:rsidRPr="0021101B">
        <w:rPr>
          <w:lang w:bidi="ar-SY"/>
        </w:rPr>
        <w:t xml:space="preserve"> – управляют приводами манипулятора</w:t>
      </w:r>
    </w:p>
    <w:p w14:paraId="182DA3D5" w14:textId="77777777" w:rsidR="0021101B" w:rsidRPr="0021101B" w:rsidRDefault="0021101B" w:rsidP="0021101B">
      <w:pPr>
        <w:rPr>
          <w:lang w:bidi="ar-SY"/>
        </w:rPr>
      </w:pPr>
    </w:p>
    <w:p w14:paraId="6B0C0E3F" w14:textId="6AB5D226" w:rsidR="0021101B" w:rsidRDefault="0021101B" w:rsidP="0021101B">
      <w:pPr>
        <w:pStyle w:val="Heading2"/>
        <w:rPr>
          <w:lang w:bidi="ar-SY"/>
        </w:rPr>
      </w:pPr>
      <w:bookmarkStart w:id="41" w:name="_Toc189045568"/>
      <w:r w:rsidRPr="0021101B">
        <w:rPr>
          <w:lang w:bidi="ar-SY"/>
        </w:rPr>
        <w:t>Общая структура системы управления</w:t>
      </w:r>
      <w:bookmarkEnd w:id="41"/>
    </w:p>
    <w:p w14:paraId="1CE2B3CB" w14:textId="77777777" w:rsidR="0021101B" w:rsidRPr="0021101B" w:rsidRDefault="0021101B" w:rsidP="0021101B">
      <w:pPr>
        <w:rPr>
          <w:lang w:bidi="ar-SY"/>
        </w:rPr>
      </w:pPr>
      <w:r w:rsidRPr="0021101B">
        <w:rPr>
          <w:lang w:bidi="ar-SY"/>
        </w:rPr>
        <w:t>Система управления состоит из следующих основных компонентов:</w:t>
      </w:r>
    </w:p>
    <w:p w14:paraId="401828EB" w14:textId="77777777" w:rsidR="0021101B" w:rsidRPr="0021101B" w:rsidRDefault="0021101B" w:rsidP="0021101B">
      <w:pPr>
        <w:numPr>
          <w:ilvl w:val="0"/>
          <w:numId w:val="26"/>
        </w:numPr>
        <w:rPr>
          <w:lang w:bidi="ar-SY"/>
        </w:rPr>
      </w:pPr>
      <w:r w:rsidRPr="0021101B">
        <w:rPr>
          <w:b/>
          <w:bCs/>
          <w:lang w:bidi="ar-SY"/>
        </w:rPr>
        <w:t>Генератор траектории</w:t>
      </w:r>
      <w:r w:rsidRPr="0021101B">
        <w:rPr>
          <w:lang w:bidi="ar-SY"/>
        </w:rPr>
        <w:t xml:space="preserve"> – рассчитывает целевые углы моторов на каждом шаге движения.</w:t>
      </w:r>
    </w:p>
    <w:p w14:paraId="79E6A5B8" w14:textId="77777777" w:rsidR="0021101B" w:rsidRPr="0021101B" w:rsidRDefault="0021101B" w:rsidP="0021101B">
      <w:pPr>
        <w:numPr>
          <w:ilvl w:val="0"/>
          <w:numId w:val="26"/>
        </w:numPr>
        <w:rPr>
          <w:lang w:bidi="ar-SY"/>
        </w:rPr>
      </w:pPr>
      <w:r w:rsidRPr="0021101B">
        <w:rPr>
          <w:b/>
          <w:bCs/>
          <w:lang w:bidi="ar-SY"/>
        </w:rPr>
        <w:t>Контроллеры (PID и LQR)</w:t>
      </w:r>
      <w:r w:rsidRPr="0021101B">
        <w:rPr>
          <w:lang w:bidi="ar-SY"/>
        </w:rPr>
        <w:t xml:space="preserve"> – вычисляют корректирующие сигналы для привода.</w:t>
      </w:r>
    </w:p>
    <w:p w14:paraId="207088B2" w14:textId="77777777" w:rsidR="0021101B" w:rsidRPr="0021101B" w:rsidRDefault="0021101B" w:rsidP="0021101B">
      <w:pPr>
        <w:numPr>
          <w:ilvl w:val="0"/>
          <w:numId w:val="26"/>
        </w:numPr>
        <w:rPr>
          <w:lang w:bidi="ar-SY"/>
        </w:rPr>
      </w:pPr>
      <w:r w:rsidRPr="0021101B">
        <w:rPr>
          <w:b/>
          <w:bCs/>
          <w:lang w:bidi="ar-SY"/>
        </w:rPr>
        <w:t>Приводы (моторы)</w:t>
      </w:r>
      <w:r w:rsidRPr="0021101B">
        <w:rPr>
          <w:lang w:bidi="ar-SY"/>
        </w:rPr>
        <w:t xml:space="preserve"> – обеспечивают движение манипулятора.</w:t>
      </w:r>
    </w:p>
    <w:p w14:paraId="1838CA17" w14:textId="77777777" w:rsidR="0021101B" w:rsidRPr="0021101B" w:rsidRDefault="0021101B" w:rsidP="0021101B">
      <w:pPr>
        <w:numPr>
          <w:ilvl w:val="0"/>
          <w:numId w:val="26"/>
        </w:numPr>
        <w:rPr>
          <w:lang w:bidi="ar-SY"/>
        </w:rPr>
      </w:pPr>
      <w:r w:rsidRPr="0021101B">
        <w:rPr>
          <w:b/>
          <w:bCs/>
          <w:lang w:bidi="ar-SY"/>
        </w:rPr>
        <w:t>Датчики обратной связи</w:t>
      </w:r>
      <w:r w:rsidRPr="0021101B">
        <w:rPr>
          <w:lang w:bidi="ar-SY"/>
        </w:rPr>
        <w:t xml:space="preserve"> – измеряют текущие углы поворота звеньев.</w:t>
      </w:r>
    </w:p>
    <w:p w14:paraId="55AD9B63" w14:textId="77777777" w:rsidR="0021101B" w:rsidRPr="0021101B" w:rsidRDefault="0021101B" w:rsidP="0021101B">
      <w:pPr>
        <w:numPr>
          <w:ilvl w:val="0"/>
          <w:numId w:val="26"/>
        </w:numPr>
        <w:rPr>
          <w:lang w:bidi="ar-SY"/>
        </w:rPr>
      </w:pPr>
      <w:r w:rsidRPr="0021101B">
        <w:rPr>
          <w:b/>
          <w:bCs/>
          <w:lang w:bidi="ar-SY"/>
        </w:rPr>
        <w:t>Модуль визуализации (SFML)</w:t>
      </w:r>
      <w:r w:rsidRPr="0021101B">
        <w:rPr>
          <w:lang w:bidi="ar-SY"/>
        </w:rPr>
        <w:t xml:space="preserve"> – позволяет отслеживать движение манипулятора в реальном времени.</w:t>
      </w:r>
    </w:p>
    <w:p w14:paraId="304A5384" w14:textId="77777777" w:rsidR="0021101B" w:rsidRDefault="0021101B" w:rsidP="0021101B">
      <w:pPr>
        <w:rPr>
          <w:lang w:bidi="ar-SY"/>
        </w:rPr>
      </w:pPr>
    </w:p>
    <w:p w14:paraId="36CC2EF0" w14:textId="2F571639" w:rsidR="0021101B" w:rsidRDefault="0021101B" w:rsidP="0021101B">
      <w:pPr>
        <w:pStyle w:val="Heading2"/>
        <w:rPr>
          <w:lang w:bidi="ar-SY"/>
        </w:rPr>
      </w:pPr>
      <w:bookmarkStart w:id="42" w:name="_Toc189045569"/>
      <w:r w:rsidRPr="0021101B">
        <w:rPr>
          <w:lang w:bidi="ar-SY"/>
        </w:rPr>
        <w:t>Двухконтурная система управления</w:t>
      </w:r>
      <w:bookmarkEnd w:id="42"/>
    </w:p>
    <w:p w14:paraId="5007B55F" w14:textId="404012BF" w:rsidR="0021101B" w:rsidRDefault="0021101B" w:rsidP="0021101B">
      <w:pPr>
        <w:pStyle w:val="Heading3"/>
        <w:rPr>
          <w:lang w:bidi="ar-SY"/>
        </w:rPr>
      </w:pPr>
      <w:bookmarkStart w:id="43" w:name="_Toc189045570"/>
      <w:r w:rsidRPr="0021101B">
        <w:rPr>
          <w:lang w:bidi="ar-SY"/>
        </w:rPr>
        <w:t>Внешний контур (управление траекторией)</w:t>
      </w:r>
      <w:bookmarkEnd w:id="43"/>
    </w:p>
    <w:p w14:paraId="5CB540D9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Функции внешнего контура:</w:t>
      </w:r>
    </w:p>
    <w:p w14:paraId="308599E0" w14:textId="77777777" w:rsidR="0021101B" w:rsidRPr="0021101B" w:rsidRDefault="0021101B" w:rsidP="0021101B">
      <w:pPr>
        <w:numPr>
          <w:ilvl w:val="0"/>
          <w:numId w:val="27"/>
        </w:numPr>
        <w:rPr>
          <w:lang w:bidi="ar-SY"/>
        </w:rPr>
      </w:pPr>
      <w:r w:rsidRPr="0021101B">
        <w:rPr>
          <w:lang w:bidi="ar-SY"/>
        </w:rPr>
        <w:t>Определение требуемого положения манипулятора в каждый момент времени.</w:t>
      </w:r>
    </w:p>
    <w:p w14:paraId="106D0670" w14:textId="77777777" w:rsidR="0021101B" w:rsidRPr="0021101B" w:rsidRDefault="0021101B" w:rsidP="0021101B">
      <w:pPr>
        <w:numPr>
          <w:ilvl w:val="0"/>
          <w:numId w:val="27"/>
        </w:numPr>
        <w:rPr>
          <w:lang w:bidi="ar-SY"/>
        </w:rPr>
      </w:pPr>
      <w:r w:rsidRPr="0021101B">
        <w:rPr>
          <w:lang w:bidi="ar-SY"/>
        </w:rPr>
        <w:t>Генерация целевых углов звеньев на каждом шаге движения.</w:t>
      </w:r>
    </w:p>
    <w:p w14:paraId="419CA4EB" w14:textId="77777777" w:rsidR="0021101B" w:rsidRPr="0021101B" w:rsidRDefault="0021101B" w:rsidP="0021101B">
      <w:pPr>
        <w:numPr>
          <w:ilvl w:val="0"/>
          <w:numId w:val="27"/>
        </w:numPr>
        <w:rPr>
          <w:lang w:bidi="ar-SY"/>
        </w:rPr>
      </w:pPr>
      <w:r w:rsidRPr="0021101B">
        <w:rPr>
          <w:lang w:bidi="ar-SY"/>
        </w:rPr>
        <w:t xml:space="preserve">Обеспечение плавности движения за счет создания </w:t>
      </w:r>
      <w:r w:rsidRPr="0021101B">
        <w:rPr>
          <w:b/>
          <w:bCs/>
          <w:lang w:bidi="ar-SY"/>
        </w:rPr>
        <w:t>оптимизированной траектории</w:t>
      </w:r>
      <w:r w:rsidRPr="0021101B">
        <w:rPr>
          <w:lang w:bidi="ar-SY"/>
        </w:rPr>
        <w:t>.</w:t>
      </w:r>
    </w:p>
    <w:p w14:paraId="316FA7FC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Алгоритм работы внешнего контура:</w:t>
      </w:r>
    </w:p>
    <w:p w14:paraId="238C3582" w14:textId="77777777" w:rsidR="0021101B" w:rsidRPr="0021101B" w:rsidRDefault="0021101B" w:rsidP="0021101B">
      <w:pPr>
        <w:numPr>
          <w:ilvl w:val="0"/>
          <w:numId w:val="28"/>
        </w:numPr>
        <w:rPr>
          <w:lang w:bidi="ar-SY"/>
        </w:rPr>
      </w:pPr>
      <w:r w:rsidRPr="0021101B">
        <w:rPr>
          <w:lang w:bidi="ar-SY"/>
        </w:rPr>
        <w:t>Получение начальной и конечной точки движения.</w:t>
      </w:r>
    </w:p>
    <w:p w14:paraId="54ED703A" w14:textId="77777777" w:rsidR="0021101B" w:rsidRPr="0021101B" w:rsidRDefault="0021101B" w:rsidP="0021101B">
      <w:pPr>
        <w:numPr>
          <w:ilvl w:val="0"/>
          <w:numId w:val="28"/>
        </w:numPr>
        <w:rPr>
          <w:lang w:bidi="ar-SY"/>
        </w:rPr>
      </w:pPr>
      <w:r w:rsidRPr="0021101B">
        <w:rPr>
          <w:lang w:bidi="ar-SY"/>
        </w:rPr>
        <w:t>Расчет промежуточных углов поворота с учетом ограничений.</w:t>
      </w:r>
    </w:p>
    <w:p w14:paraId="33F73D29" w14:textId="77777777" w:rsidR="0021101B" w:rsidRPr="0021101B" w:rsidRDefault="0021101B" w:rsidP="0021101B">
      <w:pPr>
        <w:numPr>
          <w:ilvl w:val="0"/>
          <w:numId w:val="28"/>
        </w:numPr>
        <w:rPr>
          <w:lang w:bidi="ar-SY"/>
        </w:rPr>
      </w:pPr>
      <w:r w:rsidRPr="0021101B">
        <w:rPr>
          <w:lang w:bidi="ar-SY"/>
        </w:rPr>
        <w:t>Передача целевых значений в контур позиционного управления.</w:t>
      </w:r>
    </w:p>
    <w:p w14:paraId="2EF20A70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Пример расчета линейной траектории:</w:t>
      </w:r>
    </w:p>
    <w:p w14:paraId="3503722D" w14:textId="77777777" w:rsidR="0021101B" w:rsidRPr="0021101B" w:rsidRDefault="00000000" w:rsidP="0021101B">
      <w:pPr>
        <w:rPr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θ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θ</m:t>
              </m:r>
            </m:e>
            <m:sub>
              <m:r>
                <m:rPr>
                  <m:nor/>
                </m:rPr>
                <w:rPr>
                  <w:lang w:eastAsia="en-US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en-US"/>
            </w:rPr>
            <m:t>+</m:t>
          </m:r>
          <m:r>
            <w:rPr>
              <w:rFonts w:ascii="Cambria Math" w:hAnsi="Cambria Math"/>
              <w:lang w:eastAsia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⋅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θ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eastAsia="en-US"/>
                        </w:rPr>
                        <m:t>кон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θ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eastAsia="en-US"/>
                        </w:rPr>
                        <m:t>нач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r>
                <w:rPr>
                  <w:rFonts w:ascii="Cambria Math" w:hAnsi="Cambria Math"/>
                  <w:lang w:eastAsia="en-US"/>
                </w:rPr>
                <m:t>1</m:t>
              </m:r>
            </m:den>
          </m:f>
        </m:oMath>
      </m:oMathPara>
    </w:p>
    <w:p w14:paraId="0B61E3AE" w14:textId="77777777" w:rsidR="0021101B" w:rsidRPr="0021101B" w:rsidRDefault="0021101B" w:rsidP="0021101B">
      <w:pPr>
        <w:rPr>
          <w:lang w:bidi="ar-SY"/>
        </w:rPr>
      </w:pPr>
    </w:p>
    <w:p w14:paraId="528826E1" w14:textId="77777777" w:rsidR="0021101B" w:rsidRPr="00285B0B" w:rsidRDefault="0021101B" w:rsidP="0021101B">
      <w:pPr>
        <w:pStyle w:val="SourceCode"/>
        <w:rPr>
          <w:rStyle w:val="VerbatimChar"/>
          <w:lang w:val="en-US"/>
        </w:rPr>
      </w:pPr>
      <w:proofErr w:type="gramStart"/>
      <w:r w:rsidRPr="00285B0B">
        <w:rPr>
          <w:rStyle w:val="VerbatimChar"/>
          <w:lang w:val="en-US"/>
        </w:rPr>
        <w:t>std::</w:t>
      </w:r>
      <w:proofErr w:type="gramEnd"/>
      <w:r w:rsidRPr="00285B0B">
        <w:rPr>
          <w:rStyle w:val="VerbatimChar"/>
          <w:lang w:val="en-US"/>
        </w:rPr>
        <w:t xml:space="preserve">vector&lt;double&gt; </w:t>
      </w:r>
      <w:proofErr w:type="spellStart"/>
      <w:r w:rsidRPr="00285B0B">
        <w:rPr>
          <w:rStyle w:val="VerbatimChar"/>
          <w:lang w:val="en-US"/>
        </w:rPr>
        <w:t>calculateTargetTrajectory</w:t>
      </w:r>
      <w:proofErr w:type="spellEnd"/>
      <w:r w:rsidRPr="00285B0B">
        <w:rPr>
          <w:rStyle w:val="VerbatimChar"/>
          <w:lang w:val="en-US"/>
        </w:rPr>
        <w:t xml:space="preserve">(double </w:t>
      </w:r>
      <w:proofErr w:type="spellStart"/>
      <w:r w:rsidRPr="00285B0B">
        <w:rPr>
          <w:rStyle w:val="VerbatimChar"/>
          <w:lang w:val="en-US"/>
        </w:rPr>
        <w:t>start_pos</w:t>
      </w:r>
      <w:proofErr w:type="spellEnd"/>
      <w:r w:rsidRPr="00285B0B">
        <w:rPr>
          <w:rStyle w:val="VerbatimChar"/>
          <w:lang w:val="en-US"/>
        </w:rPr>
        <w:t xml:space="preserve">, double </w:t>
      </w:r>
      <w:proofErr w:type="spellStart"/>
      <w:r w:rsidRPr="00285B0B">
        <w:rPr>
          <w:rStyle w:val="VerbatimChar"/>
          <w:lang w:val="en-US"/>
        </w:rPr>
        <w:t>end_pos</w:t>
      </w:r>
      <w:proofErr w:type="spellEnd"/>
      <w:r w:rsidRPr="00285B0B">
        <w:rPr>
          <w:rStyle w:val="VerbatimChar"/>
          <w:lang w:val="en-US"/>
        </w:rPr>
        <w:t xml:space="preserve">, int </w:t>
      </w:r>
      <w:proofErr w:type="spellStart"/>
      <w:r w:rsidRPr="00285B0B">
        <w:rPr>
          <w:rStyle w:val="VerbatimChar"/>
          <w:lang w:val="en-US"/>
        </w:rPr>
        <w:t>num_points</w:t>
      </w:r>
      <w:proofErr w:type="spellEnd"/>
      <w:r w:rsidRPr="00285B0B">
        <w:rPr>
          <w:rStyle w:val="VerbatimChar"/>
          <w:lang w:val="en-US"/>
        </w:rPr>
        <w:t>) {</w:t>
      </w:r>
      <w:r w:rsidRPr="00285B0B">
        <w:rPr>
          <w:rStyle w:val="VerbatimChar"/>
          <w:lang w:val="en-US"/>
        </w:rPr>
        <w:br/>
        <w:t xml:space="preserve">    std::vector&lt;double&gt; trajectory;</w:t>
      </w:r>
      <w:r w:rsidRPr="00285B0B">
        <w:rPr>
          <w:rStyle w:val="VerbatimChar"/>
          <w:lang w:val="en-US"/>
        </w:rPr>
        <w:br/>
        <w:t xml:space="preserve">    double step = (</w:t>
      </w:r>
      <w:proofErr w:type="spellStart"/>
      <w:r w:rsidRPr="00285B0B">
        <w:rPr>
          <w:rStyle w:val="VerbatimChar"/>
          <w:lang w:val="en-US"/>
        </w:rPr>
        <w:t>end_pos</w:t>
      </w:r>
      <w:proofErr w:type="spellEnd"/>
      <w:r w:rsidRPr="00285B0B">
        <w:rPr>
          <w:rStyle w:val="VerbatimChar"/>
          <w:lang w:val="en-US"/>
        </w:rPr>
        <w:t xml:space="preserve"> - </w:t>
      </w:r>
      <w:proofErr w:type="spellStart"/>
      <w:r w:rsidRPr="00285B0B">
        <w:rPr>
          <w:rStyle w:val="VerbatimChar"/>
          <w:lang w:val="en-US"/>
        </w:rPr>
        <w:t>start_pos</w:t>
      </w:r>
      <w:proofErr w:type="spellEnd"/>
      <w:r w:rsidRPr="00285B0B">
        <w:rPr>
          <w:rStyle w:val="VerbatimChar"/>
          <w:lang w:val="en-US"/>
        </w:rPr>
        <w:t>) / (</w:t>
      </w:r>
      <w:proofErr w:type="spellStart"/>
      <w:r w:rsidRPr="00285B0B">
        <w:rPr>
          <w:rStyle w:val="VerbatimChar"/>
          <w:lang w:val="en-US"/>
        </w:rPr>
        <w:t>num_points</w:t>
      </w:r>
      <w:proofErr w:type="spellEnd"/>
      <w:r w:rsidRPr="00285B0B">
        <w:rPr>
          <w:rStyle w:val="VerbatimChar"/>
          <w:lang w:val="en-US"/>
        </w:rPr>
        <w:t xml:space="preserve"> - 1);</w:t>
      </w:r>
      <w:r w:rsidRPr="00285B0B">
        <w:rPr>
          <w:rStyle w:val="VerbatimChar"/>
          <w:lang w:val="en-US"/>
        </w:rPr>
        <w:br/>
        <w:t xml:space="preserve">    for (int 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 xml:space="preserve"> = 0; 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 xml:space="preserve"> &lt; </w:t>
      </w:r>
      <w:proofErr w:type="spellStart"/>
      <w:r w:rsidRPr="00285B0B">
        <w:rPr>
          <w:rStyle w:val="VerbatimChar"/>
          <w:lang w:val="en-US"/>
        </w:rPr>
        <w:t>num_points</w:t>
      </w:r>
      <w:proofErr w:type="spellEnd"/>
      <w:r w:rsidRPr="00285B0B">
        <w:rPr>
          <w:rStyle w:val="VerbatimChar"/>
          <w:lang w:val="en-US"/>
        </w:rPr>
        <w:t>; ++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>) {</w:t>
      </w:r>
      <w:r w:rsidRPr="00285B0B">
        <w:rPr>
          <w:rStyle w:val="VerbatimChar"/>
          <w:lang w:val="en-US"/>
        </w:rPr>
        <w:br/>
        <w:t xml:space="preserve">        </w:t>
      </w:r>
      <w:proofErr w:type="spellStart"/>
      <w:r w:rsidRPr="00285B0B">
        <w:rPr>
          <w:rStyle w:val="VerbatimChar"/>
          <w:lang w:val="en-US"/>
        </w:rPr>
        <w:t>trajectory.push_back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start_pos</w:t>
      </w:r>
      <w:proofErr w:type="spellEnd"/>
      <w:r w:rsidRPr="00285B0B">
        <w:rPr>
          <w:rStyle w:val="VerbatimChar"/>
          <w:lang w:val="en-US"/>
        </w:rPr>
        <w:t xml:space="preserve"> + 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 xml:space="preserve"> * step);</w:t>
      </w:r>
      <w:r w:rsidRPr="00285B0B">
        <w:rPr>
          <w:rStyle w:val="VerbatimChar"/>
          <w:lang w:val="en-US"/>
        </w:rPr>
        <w:br/>
        <w:t xml:space="preserve">    }</w:t>
      </w:r>
      <w:r w:rsidRPr="00285B0B">
        <w:rPr>
          <w:rStyle w:val="VerbatimChar"/>
          <w:lang w:val="en-US"/>
        </w:rPr>
        <w:br/>
        <w:t xml:space="preserve">    return trajectory;</w:t>
      </w:r>
      <w:r w:rsidRPr="00285B0B">
        <w:rPr>
          <w:rStyle w:val="VerbatimChar"/>
          <w:lang w:val="en-US"/>
        </w:rPr>
        <w:br/>
        <w:t>}</w:t>
      </w:r>
    </w:p>
    <w:p w14:paraId="017D28BA" w14:textId="77777777" w:rsidR="0021101B" w:rsidRPr="00285B0B" w:rsidRDefault="0021101B" w:rsidP="0021101B">
      <w:pPr>
        <w:rPr>
          <w:lang w:val="en-US" w:bidi="ar-SY"/>
        </w:rPr>
      </w:pPr>
    </w:p>
    <w:p w14:paraId="1325E783" w14:textId="77777777" w:rsidR="0021101B" w:rsidRPr="00285B0B" w:rsidRDefault="0021101B" w:rsidP="0021101B">
      <w:pPr>
        <w:rPr>
          <w:lang w:val="en-US" w:bidi="ar-SY"/>
        </w:rPr>
      </w:pPr>
    </w:p>
    <w:p w14:paraId="2196C862" w14:textId="77777777" w:rsidR="0021101B" w:rsidRPr="00285B0B" w:rsidRDefault="0021101B" w:rsidP="0021101B">
      <w:pPr>
        <w:rPr>
          <w:lang w:val="en-US" w:bidi="ar-SY"/>
        </w:rPr>
      </w:pPr>
    </w:p>
    <w:p w14:paraId="6EA5C597" w14:textId="77777777" w:rsidR="0021101B" w:rsidRPr="00285B0B" w:rsidRDefault="0021101B" w:rsidP="0021101B">
      <w:pPr>
        <w:rPr>
          <w:lang w:val="en-US" w:bidi="ar-SY"/>
        </w:rPr>
      </w:pPr>
    </w:p>
    <w:p w14:paraId="38D13914" w14:textId="20DD2344" w:rsidR="0021101B" w:rsidRDefault="0021101B" w:rsidP="0021101B">
      <w:pPr>
        <w:pStyle w:val="Heading3"/>
        <w:rPr>
          <w:lang w:bidi="ar-SY"/>
        </w:rPr>
      </w:pPr>
      <w:bookmarkStart w:id="44" w:name="_Toc189045571"/>
      <w:r w:rsidRPr="0021101B">
        <w:rPr>
          <w:lang w:bidi="ar-SY"/>
        </w:rPr>
        <w:t>Внутренний контур (позиционное управление)</w:t>
      </w:r>
      <w:bookmarkEnd w:id="44"/>
    </w:p>
    <w:p w14:paraId="615E3644" w14:textId="77777777" w:rsidR="0021101B" w:rsidRDefault="0021101B" w:rsidP="0021101B">
      <w:pPr>
        <w:rPr>
          <w:lang w:bidi="ar-SY"/>
        </w:rPr>
      </w:pPr>
    </w:p>
    <w:p w14:paraId="12CDE545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Функции внутреннего контура:</w:t>
      </w:r>
    </w:p>
    <w:p w14:paraId="7FE13B8A" w14:textId="77777777" w:rsidR="0021101B" w:rsidRPr="0021101B" w:rsidRDefault="0021101B" w:rsidP="0021101B">
      <w:pPr>
        <w:numPr>
          <w:ilvl w:val="0"/>
          <w:numId w:val="29"/>
        </w:numPr>
        <w:rPr>
          <w:lang w:bidi="ar-SY"/>
        </w:rPr>
      </w:pPr>
      <w:r w:rsidRPr="0021101B">
        <w:rPr>
          <w:lang w:bidi="ar-SY"/>
        </w:rPr>
        <w:t>Регулирование положения звеньев манипулятора.</w:t>
      </w:r>
    </w:p>
    <w:p w14:paraId="7EB6152A" w14:textId="77777777" w:rsidR="0021101B" w:rsidRPr="0021101B" w:rsidRDefault="0021101B" w:rsidP="0021101B">
      <w:pPr>
        <w:numPr>
          <w:ilvl w:val="0"/>
          <w:numId w:val="29"/>
        </w:numPr>
        <w:rPr>
          <w:lang w:bidi="ar-SY"/>
        </w:rPr>
      </w:pPr>
      <w:r w:rsidRPr="0021101B">
        <w:rPr>
          <w:lang w:bidi="ar-SY"/>
        </w:rPr>
        <w:t xml:space="preserve">Минимизация ошибки угла с использованием </w:t>
      </w:r>
      <w:r w:rsidRPr="0021101B">
        <w:rPr>
          <w:b/>
          <w:bCs/>
          <w:lang w:bidi="ar-SY"/>
        </w:rPr>
        <w:t>PID и LQR контроллеров</w:t>
      </w:r>
      <w:r w:rsidRPr="0021101B">
        <w:rPr>
          <w:lang w:bidi="ar-SY"/>
        </w:rPr>
        <w:t>.</w:t>
      </w:r>
    </w:p>
    <w:p w14:paraId="2A56EC29" w14:textId="77777777" w:rsidR="0021101B" w:rsidRPr="0021101B" w:rsidRDefault="0021101B" w:rsidP="0021101B">
      <w:pPr>
        <w:numPr>
          <w:ilvl w:val="0"/>
          <w:numId w:val="29"/>
        </w:numPr>
        <w:rPr>
          <w:lang w:bidi="ar-SY"/>
        </w:rPr>
      </w:pPr>
      <w:r w:rsidRPr="0021101B">
        <w:rPr>
          <w:lang w:bidi="ar-SY"/>
        </w:rPr>
        <w:t>Обеспечение устойчивости системы.</w:t>
      </w:r>
    </w:p>
    <w:p w14:paraId="63AEBD21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Алгоритм работы внутреннего контура:</w:t>
      </w:r>
    </w:p>
    <w:p w14:paraId="419A8BD5" w14:textId="77777777" w:rsidR="0021101B" w:rsidRPr="0021101B" w:rsidRDefault="0021101B" w:rsidP="0021101B">
      <w:pPr>
        <w:numPr>
          <w:ilvl w:val="0"/>
          <w:numId w:val="30"/>
        </w:numPr>
        <w:rPr>
          <w:lang w:bidi="ar-SY"/>
        </w:rPr>
      </w:pPr>
      <w:r w:rsidRPr="0021101B">
        <w:rPr>
          <w:lang w:bidi="ar-SY"/>
        </w:rPr>
        <w:t>Измерение текущего положения манипулятора.</w:t>
      </w:r>
    </w:p>
    <w:p w14:paraId="60F332FC" w14:textId="77777777" w:rsidR="0021101B" w:rsidRPr="0021101B" w:rsidRDefault="0021101B" w:rsidP="0021101B">
      <w:pPr>
        <w:numPr>
          <w:ilvl w:val="0"/>
          <w:numId w:val="30"/>
        </w:numPr>
        <w:rPr>
          <w:lang w:bidi="ar-SY"/>
        </w:rPr>
      </w:pPr>
      <w:r w:rsidRPr="0021101B">
        <w:rPr>
          <w:lang w:bidi="ar-SY"/>
        </w:rPr>
        <w:t>Вычисление ошибки относительно целевого угла.</w:t>
      </w:r>
    </w:p>
    <w:p w14:paraId="6CF7C7C2" w14:textId="77777777" w:rsidR="0021101B" w:rsidRPr="0021101B" w:rsidRDefault="0021101B" w:rsidP="0021101B">
      <w:pPr>
        <w:numPr>
          <w:ilvl w:val="0"/>
          <w:numId w:val="30"/>
        </w:numPr>
        <w:rPr>
          <w:lang w:bidi="ar-SY"/>
        </w:rPr>
      </w:pPr>
      <w:r w:rsidRPr="0021101B">
        <w:rPr>
          <w:lang w:bidi="ar-SY"/>
        </w:rPr>
        <w:t>Формирование управляющего воздействия с помощью PID и LQR.</w:t>
      </w:r>
    </w:p>
    <w:p w14:paraId="78B751FD" w14:textId="77777777" w:rsidR="0021101B" w:rsidRPr="0021101B" w:rsidRDefault="0021101B" w:rsidP="0021101B">
      <w:pPr>
        <w:numPr>
          <w:ilvl w:val="0"/>
          <w:numId w:val="30"/>
        </w:numPr>
        <w:rPr>
          <w:lang w:bidi="ar-SY"/>
        </w:rPr>
      </w:pPr>
      <w:r w:rsidRPr="0021101B">
        <w:rPr>
          <w:lang w:bidi="ar-SY"/>
        </w:rPr>
        <w:t>Коррекция движения манипулятора.</w:t>
      </w:r>
    </w:p>
    <w:p w14:paraId="2DE8D396" w14:textId="77777777" w:rsidR="0021101B" w:rsidRDefault="0021101B" w:rsidP="0021101B">
      <w:pPr>
        <w:rPr>
          <w:lang w:bidi="ar-SY"/>
        </w:rPr>
      </w:pPr>
    </w:p>
    <w:p w14:paraId="0E1EEA0B" w14:textId="0AAB9EEC" w:rsidR="0021101B" w:rsidRDefault="0021101B" w:rsidP="0021101B">
      <w:pPr>
        <w:pStyle w:val="Heading2"/>
        <w:rPr>
          <w:lang w:bidi="ar-SY"/>
        </w:rPr>
      </w:pPr>
      <w:bookmarkStart w:id="45" w:name="_Toc189045572"/>
      <w:r w:rsidRPr="0021101B">
        <w:rPr>
          <w:lang w:bidi="ar-SY"/>
        </w:rPr>
        <w:t>Контроллеры системы управления</w:t>
      </w:r>
      <w:bookmarkEnd w:id="45"/>
    </w:p>
    <w:p w14:paraId="0F3CC683" w14:textId="7FBA5D93" w:rsidR="0021101B" w:rsidRDefault="0021101B" w:rsidP="0021101B">
      <w:pPr>
        <w:pStyle w:val="Heading3"/>
        <w:rPr>
          <w:lang w:bidi="ar-SY"/>
        </w:rPr>
      </w:pPr>
      <w:bookmarkStart w:id="46" w:name="_Toc189045573"/>
      <w:r w:rsidRPr="0021101B">
        <w:rPr>
          <w:lang w:bidi="ar-SY"/>
        </w:rPr>
        <w:t>PID-контроллер</w:t>
      </w:r>
      <w:bookmarkEnd w:id="46"/>
    </w:p>
    <w:p w14:paraId="06A1195B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Формула управления:</w:t>
      </w:r>
    </w:p>
    <w:p w14:paraId="5AEB98EB" w14:textId="77777777" w:rsidR="0021101B" w:rsidRPr="007B278E" w:rsidRDefault="0021101B" w:rsidP="0021101B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B565EA4" w14:textId="77777777" w:rsidR="0021101B" w:rsidRPr="007B278E" w:rsidRDefault="0021101B" w:rsidP="0021101B">
      <w:r w:rsidRPr="007B278E">
        <w:t>где:</w:t>
      </w:r>
    </w:p>
    <w:p w14:paraId="5B79894D" w14:textId="77777777" w:rsidR="0021101B" w:rsidRPr="007B278E" w:rsidRDefault="0021101B" w:rsidP="0021101B">
      <w:pPr>
        <w:ind w:left="3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nor/>
                </m:rPr>
                <m:t>заданный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nor/>
                </m:rPr>
                <m:t>текущий</m:t>
              </m:r>
            </m:sub>
          </m:sSub>
        </m:oMath>
      </m:oMathPara>
    </w:p>
    <w:p w14:paraId="60953300" w14:textId="77777777" w:rsidR="0021101B" w:rsidRPr="0021101B" w:rsidRDefault="00000000" w:rsidP="0021101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21101B" w:rsidRPr="007B278E">
        <w:t xml:space="preserve"> — коэффициенты PID-контроллера</w:t>
      </w:r>
    </w:p>
    <w:p w14:paraId="5A4829DA" w14:textId="77777777" w:rsidR="0021101B" w:rsidRDefault="0021101B" w:rsidP="0021101B">
      <w:pPr>
        <w:rPr>
          <w:lang w:bidi="ar-SY"/>
        </w:rPr>
      </w:pPr>
    </w:p>
    <w:p w14:paraId="122630DF" w14:textId="77777777" w:rsidR="0021101B" w:rsidRPr="00285B0B" w:rsidRDefault="0021101B" w:rsidP="0021101B">
      <w:pPr>
        <w:pStyle w:val="SourceCode"/>
        <w:rPr>
          <w:lang w:val="en-US"/>
        </w:rPr>
      </w:pPr>
      <w:r w:rsidRPr="00285B0B">
        <w:rPr>
          <w:rStyle w:val="VerbatimChar"/>
          <w:lang w:val="en-US"/>
        </w:rPr>
        <w:t xml:space="preserve">class </w:t>
      </w:r>
      <w:proofErr w:type="spellStart"/>
      <w:r w:rsidRPr="00285B0B">
        <w:rPr>
          <w:rStyle w:val="VerbatimChar"/>
          <w:lang w:val="en-US"/>
        </w:rPr>
        <w:t>PIDController</w:t>
      </w:r>
      <w:proofErr w:type="spellEnd"/>
      <w:r w:rsidRPr="00285B0B">
        <w:rPr>
          <w:rStyle w:val="VerbatimChar"/>
          <w:lang w:val="en-US"/>
        </w:rPr>
        <w:t xml:space="preserve"> {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double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 xml:space="preserve"> = 21;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double </w:t>
      </w:r>
      <w:proofErr w:type="spellStart"/>
      <w:r w:rsidRPr="00285B0B">
        <w:rPr>
          <w:rStyle w:val="VerbatimChar"/>
          <w:lang w:val="en-US"/>
        </w:rPr>
        <w:t>last_error</w:t>
      </w:r>
      <w:proofErr w:type="spellEnd"/>
      <w:r w:rsidRPr="00285B0B">
        <w:rPr>
          <w:rStyle w:val="VerbatimChar"/>
          <w:lang w:val="en-US"/>
        </w:rPr>
        <w:t xml:space="preserve"> = 0;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double integral = 0;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>public: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void </w:t>
      </w:r>
      <w:proofErr w:type="spellStart"/>
      <w:r w:rsidRPr="00285B0B">
        <w:rPr>
          <w:rStyle w:val="VerbatimChar"/>
          <w:lang w:val="en-US"/>
        </w:rPr>
        <w:t>setTarget</w:t>
      </w:r>
      <w:proofErr w:type="spellEnd"/>
      <w:r w:rsidRPr="00285B0B">
        <w:rPr>
          <w:rStyle w:val="VerbatimChar"/>
          <w:lang w:val="en-US"/>
        </w:rPr>
        <w:t xml:space="preserve">(double target) {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 xml:space="preserve"> = target; }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double </w:t>
      </w:r>
      <w:proofErr w:type="spellStart"/>
      <w:r w:rsidRPr="00285B0B">
        <w:rPr>
          <w:rStyle w:val="VerbatimChar"/>
          <w:lang w:val="en-US"/>
        </w:rPr>
        <w:t>computeControl</w:t>
      </w:r>
      <w:proofErr w:type="spellEnd"/>
      <w:r w:rsidRPr="00285B0B">
        <w:rPr>
          <w:rStyle w:val="VerbatimChar"/>
          <w:lang w:val="en-US"/>
        </w:rPr>
        <w:t xml:space="preserve">(double </w:t>
      </w:r>
      <w:proofErr w:type="spellStart"/>
      <w:r w:rsidRPr="00285B0B">
        <w:rPr>
          <w:rStyle w:val="VerbatimChar"/>
          <w:lang w:val="en-US"/>
        </w:rPr>
        <w:t>current_angle</w:t>
      </w:r>
      <w:proofErr w:type="spellEnd"/>
      <w:r w:rsidRPr="00285B0B">
        <w:rPr>
          <w:rStyle w:val="VerbatimChar"/>
          <w:lang w:val="en-US"/>
        </w:rPr>
        <w:t>, float dt) {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    double error =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 xml:space="preserve"> - </w:t>
      </w:r>
      <w:proofErr w:type="spellStart"/>
      <w:r w:rsidRPr="00285B0B">
        <w:rPr>
          <w:rStyle w:val="VerbatimChar"/>
          <w:lang w:val="en-US"/>
        </w:rPr>
        <w:t>current_angle</w:t>
      </w:r>
      <w:proofErr w:type="spellEnd"/>
      <w:r w:rsidRPr="00285B0B">
        <w:rPr>
          <w:rStyle w:val="VerbatimChar"/>
          <w:lang w:val="en-US"/>
        </w:rPr>
        <w:t>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    integral += error * dt;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lastRenderedPageBreak/>
        <w:t xml:space="preserve">        double derivative = (error - </w:t>
      </w:r>
      <w:proofErr w:type="spellStart"/>
      <w:r w:rsidRPr="00285B0B">
        <w:rPr>
          <w:rStyle w:val="VerbatimChar"/>
          <w:lang w:val="en-US"/>
        </w:rPr>
        <w:t>last_error</w:t>
      </w:r>
      <w:proofErr w:type="spellEnd"/>
      <w:r w:rsidRPr="00285B0B">
        <w:rPr>
          <w:rStyle w:val="VerbatimChar"/>
          <w:lang w:val="en-US"/>
        </w:rPr>
        <w:t>) / dt;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    </w:t>
      </w:r>
      <w:proofErr w:type="spellStart"/>
      <w:r w:rsidRPr="00285B0B">
        <w:rPr>
          <w:rStyle w:val="VerbatimChar"/>
          <w:lang w:val="en-US"/>
        </w:rPr>
        <w:t>last_error</w:t>
      </w:r>
      <w:proofErr w:type="spellEnd"/>
      <w:r w:rsidRPr="00285B0B">
        <w:rPr>
          <w:rStyle w:val="VerbatimChar"/>
          <w:lang w:val="en-US"/>
        </w:rPr>
        <w:t xml:space="preserve"> = error;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    return 0.8 * error + 0.03 * integral + 0.1 * derivative;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 xml:space="preserve">    }</w:t>
      </w:r>
      <w:r w:rsidRPr="00285B0B">
        <w:rPr>
          <w:lang w:val="en-US"/>
        </w:rPr>
        <w:br/>
      </w:r>
      <w:r w:rsidRPr="00285B0B">
        <w:rPr>
          <w:rStyle w:val="VerbatimChar"/>
          <w:lang w:val="en-US"/>
        </w:rPr>
        <w:t>};</w:t>
      </w:r>
    </w:p>
    <w:p w14:paraId="4D485796" w14:textId="77777777" w:rsidR="0021101B" w:rsidRPr="00285B0B" w:rsidRDefault="0021101B" w:rsidP="0021101B">
      <w:pPr>
        <w:rPr>
          <w:lang w:val="en-US" w:bidi="ar-SY"/>
        </w:rPr>
      </w:pPr>
    </w:p>
    <w:p w14:paraId="6F9165D5" w14:textId="77777777" w:rsidR="0021101B" w:rsidRPr="00285B0B" w:rsidRDefault="0021101B" w:rsidP="0021101B">
      <w:pPr>
        <w:rPr>
          <w:lang w:val="en-US" w:bidi="ar-SY"/>
        </w:rPr>
      </w:pPr>
    </w:p>
    <w:p w14:paraId="654C2487" w14:textId="77777777" w:rsidR="0021101B" w:rsidRPr="00285B0B" w:rsidRDefault="0021101B" w:rsidP="0021101B">
      <w:pPr>
        <w:rPr>
          <w:lang w:val="en-US" w:bidi="ar-SY"/>
        </w:rPr>
      </w:pPr>
    </w:p>
    <w:p w14:paraId="71DCADA4" w14:textId="77777777" w:rsidR="009518D8" w:rsidRPr="00285B0B" w:rsidRDefault="009518D8" w:rsidP="009518D8">
      <w:pPr>
        <w:rPr>
          <w:lang w:val="en-US"/>
        </w:rPr>
      </w:pPr>
    </w:p>
    <w:p w14:paraId="4A79B874" w14:textId="77777777" w:rsidR="007B278E" w:rsidRPr="007B278E" w:rsidRDefault="007B278E" w:rsidP="007B278E">
      <w:pPr>
        <w:rPr>
          <w:lang w:bidi="ar-SY"/>
        </w:rPr>
      </w:pPr>
      <w:r w:rsidRPr="007B278E">
        <w:rPr>
          <w:lang w:bidi="ar-SY"/>
        </w:rPr>
        <w:t>Положение конечного звена манипулятора определяется уравнениями:</w:t>
      </w:r>
    </w:p>
    <w:p w14:paraId="3AA605E5" w14:textId="621382BC" w:rsidR="007B278E" w:rsidRPr="007B278E" w:rsidRDefault="007B278E" w:rsidP="007B278E">
      <w:pPr>
        <w:jc w:val="center"/>
        <w:rPr>
          <w:lang w:bidi="ar-SY"/>
        </w:rPr>
      </w:pPr>
      <m:oMath>
        <m:r>
          <w:rPr>
            <w:rFonts w:ascii="Cambria Math" w:hAnsi="Cambria Math"/>
            <w:lang w:bidi="ar-SY"/>
          </w:rPr>
          <m:t>x</m:t>
        </m:r>
        <m:r>
          <m:rPr>
            <m:sty m:val="p"/>
          </m:rPr>
          <w:rPr>
            <w:rFonts w:ascii="Cambria Math" w:hAnsi="Cambria Math"/>
            <w:lang w:bidi="ar-SY"/>
          </w:rPr>
          <m:t>=</m:t>
        </m:r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ar-SY"/>
          </w:rPr>
          <m:t>cos</m:t>
        </m:r>
        <m:d>
          <m:dPr>
            <m:ctrlPr>
              <w:rPr>
                <w:rFonts w:ascii="Cambria Math" w:hAnsi="Cambria Math"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ar-SY"/>
          </w:rPr>
          <m:t>+</m:t>
        </m:r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ar-SY"/>
          </w:rPr>
          <m:t>cos</m:t>
        </m:r>
        <m:d>
          <m:dPr>
            <m:ctrlPr>
              <w:rPr>
                <w:rFonts w:ascii="Cambria Math" w:hAnsi="Cambria Math"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ar-SY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2</m:t>
                </m:r>
              </m:sub>
            </m:sSub>
          </m:e>
        </m:d>
      </m:oMath>
      <w:r w:rsidRPr="007B278E">
        <w:rPr>
          <w:lang w:bidi="ar-SY"/>
        </w:rPr>
        <w:t xml:space="preserve"> </w:t>
      </w:r>
      <m:oMath>
        <m:r>
          <w:rPr>
            <w:rFonts w:ascii="Cambria Math" w:hAnsi="Cambria Math"/>
            <w:lang w:bidi="ar-SY"/>
          </w:rPr>
          <m:t>y</m:t>
        </m:r>
        <m:r>
          <m:rPr>
            <m:sty m:val="p"/>
          </m:rPr>
          <w:rPr>
            <w:rFonts w:ascii="Cambria Math" w:hAnsi="Cambria Math"/>
            <w:lang w:bidi="ar-SY"/>
          </w:rPr>
          <m:t>=</m:t>
        </m:r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ar-SY"/>
          </w:rPr>
          <m:t>sin</m:t>
        </m:r>
        <m:d>
          <m:dPr>
            <m:ctrlPr>
              <w:rPr>
                <w:rFonts w:ascii="Cambria Math" w:hAnsi="Cambria Math"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ar-SY"/>
          </w:rPr>
          <m:t>+</m:t>
        </m:r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ar-SY"/>
          </w:rPr>
          <m:t>sin</m:t>
        </m:r>
        <m:d>
          <m:dPr>
            <m:ctrlPr>
              <w:rPr>
                <w:rFonts w:ascii="Cambria Math" w:hAnsi="Cambria Math"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ar-SY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2</m:t>
                </m:r>
              </m:sub>
            </m:sSub>
          </m:e>
        </m:d>
      </m:oMath>
    </w:p>
    <w:p w14:paraId="0E3CEE2C" w14:textId="77777777" w:rsidR="007B278E" w:rsidRPr="007B278E" w:rsidRDefault="007B278E" w:rsidP="007B278E">
      <w:pPr>
        <w:rPr>
          <w:lang w:bidi="ar-SY"/>
        </w:rPr>
      </w:pPr>
      <w:r w:rsidRPr="007B278E">
        <w:rPr>
          <w:lang w:bidi="ar-SY"/>
        </w:rPr>
        <w:t>где:</w:t>
      </w:r>
    </w:p>
    <w:p w14:paraId="5289C881" w14:textId="3CCFDE7E" w:rsidR="007B278E" w:rsidRPr="007B278E" w:rsidRDefault="00000000" w:rsidP="007B278E">
      <w:pPr>
        <w:numPr>
          <w:ilvl w:val="0"/>
          <w:numId w:val="3"/>
        </w:numPr>
        <w:rPr>
          <w:lang w:bidi="ar-SY"/>
        </w:rPr>
      </w:pPr>
      <m:oMath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</m:oMath>
      <w:r w:rsidR="007B278E" w:rsidRPr="007B278E">
        <w:rPr>
          <w:lang w:bidi="ar-SY"/>
        </w:rPr>
        <w:t xml:space="preserve"> и </w:t>
      </w:r>
      <m:oMath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L</m:t>
            </m:r>
          </m:e>
          <m:sub>
            <m:r>
              <w:rPr>
                <w:rFonts w:ascii="Cambria Math" w:hAnsi="Cambria Math"/>
                <w:lang w:bidi="ar-SY"/>
              </w:rPr>
              <m:t>2</m:t>
            </m:r>
          </m:sub>
        </m:sSub>
      </m:oMath>
      <w:r w:rsidR="007B278E" w:rsidRPr="007B278E">
        <w:rPr>
          <w:lang w:bidi="ar-SY"/>
        </w:rPr>
        <w:t xml:space="preserve"> — длины звеньев манипулятора.</w:t>
      </w:r>
    </w:p>
    <w:p w14:paraId="625EF90A" w14:textId="15AAFF6A" w:rsidR="009518D8" w:rsidRDefault="00000000" w:rsidP="007B278E">
      <w:pPr>
        <w:rPr>
          <w:rtl/>
          <w:lang w:bidi="ar-SY"/>
        </w:rPr>
      </w:pPr>
      <m:oMath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θ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</m:oMath>
      <w:r w:rsidR="007B278E" w:rsidRPr="007B278E">
        <w:rPr>
          <w:lang w:bidi="ar-SY"/>
        </w:rPr>
        <w:t xml:space="preserve"> и </w:t>
      </w:r>
      <m:oMath>
        <m:sSub>
          <m:sSubPr>
            <m:ctrlPr>
              <w:rPr>
                <w:rFonts w:ascii="Cambria Math" w:hAnsi="Cambria Math"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θ</m:t>
            </m:r>
          </m:e>
          <m:sub>
            <m:r>
              <w:rPr>
                <w:rFonts w:ascii="Cambria Math" w:hAnsi="Cambria Math"/>
                <w:lang w:bidi="ar-SY"/>
              </w:rPr>
              <m:t>2</m:t>
            </m:r>
          </m:sub>
        </m:sSub>
      </m:oMath>
      <w:r w:rsidR="007B278E" w:rsidRPr="007B278E">
        <w:rPr>
          <w:lang w:bidi="ar-SY"/>
        </w:rPr>
        <w:t xml:space="preserve"> — углы моторов</w:t>
      </w:r>
    </w:p>
    <w:p w14:paraId="6CCC5E15" w14:textId="3F1B9DCF" w:rsidR="007B278E" w:rsidRDefault="0021101B" w:rsidP="0021101B">
      <w:pPr>
        <w:pStyle w:val="Heading3"/>
        <w:rPr>
          <w:lang w:bidi="ar-SY"/>
        </w:rPr>
      </w:pPr>
      <w:bookmarkStart w:id="47" w:name="_Toc189045574"/>
      <w:r w:rsidRPr="0021101B">
        <w:rPr>
          <w:lang w:bidi="ar-SY"/>
        </w:rPr>
        <w:t>LQR-контроллер</w:t>
      </w:r>
      <w:bookmarkEnd w:id="47"/>
    </w:p>
    <w:p w14:paraId="2609A4AD" w14:textId="77777777" w:rsidR="0021101B" w:rsidRPr="0021101B" w:rsidRDefault="0021101B" w:rsidP="0021101B">
      <w:pPr>
        <w:rPr>
          <w:lang w:bidi="ar-SY"/>
        </w:rPr>
      </w:pPr>
      <w:r w:rsidRPr="0021101B">
        <w:rPr>
          <w:b/>
          <w:bCs/>
          <w:lang w:bidi="ar-SY"/>
        </w:rPr>
        <w:t>Функция затрат:</w:t>
      </w:r>
    </w:p>
    <w:p w14:paraId="68C98C33" w14:textId="1ECEDD8C" w:rsidR="007B278E" w:rsidRDefault="00A67A14" w:rsidP="00A67A14">
      <w:pPr>
        <w:pStyle w:val="Heading2"/>
      </w:pPr>
      <w:bookmarkStart w:id="48" w:name="_Toc189044599"/>
      <w:bookmarkStart w:id="49" w:name="_Toc189045575"/>
      <w:r>
        <w:t>LQR</w:t>
      </w:r>
      <w:r w:rsidRPr="00D13BCB">
        <w:t>-управление</w:t>
      </w:r>
      <w:bookmarkEnd w:id="48"/>
      <w:bookmarkEnd w:id="49"/>
    </w:p>
    <w:p w14:paraId="5803E344" w14:textId="77777777" w:rsidR="00A67A14" w:rsidRPr="00A67A14" w:rsidRDefault="00A67A14" w:rsidP="00A67A14">
      <w:r w:rsidRPr="00A67A14">
        <w:t>LQR-контроллер минимизирует функцию затрат:</w:t>
      </w:r>
    </w:p>
    <w:p w14:paraId="044D7E3B" w14:textId="77777777" w:rsidR="0021101B" w:rsidRPr="00A67A14" w:rsidRDefault="0021101B" w:rsidP="0021101B"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=∫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BF042C0" w14:textId="77777777" w:rsidR="0021101B" w:rsidRPr="00A67A14" w:rsidRDefault="0021101B" w:rsidP="0021101B">
      <w:r w:rsidRPr="00A67A14">
        <w:t>где:</w:t>
      </w:r>
    </w:p>
    <w:p w14:paraId="3B3D84C2" w14:textId="77777777" w:rsidR="0021101B" w:rsidRPr="00A67A14" w:rsidRDefault="0021101B" w:rsidP="0021101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Q</m:t>
        </m:r>
      </m:oMath>
      <w:r w:rsidRPr="00A67A14">
        <w:t xml:space="preserve"> отвечает за минимизацию отклонения от цели.</w:t>
      </w:r>
    </w:p>
    <w:p w14:paraId="421AEB7B" w14:textId="77777777" w:rsidR="0021101B" w:rsidRPr="00A67A14" w:rsidRDefault="0021101B" w:rsidP="0021101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</m:oMath>
      <w:r w:rsidRPr="00A67A14">
        <w:t xml:space="preserve"> минимизирует энергетические затраты.</w:t>
      </w:r>
    </w:p>
    <w:p w14:paraId="1DC8A1D5" w14:textId="77777777" w:rsidR="0021101B" w:rsidRPr="00A67A14" w:rsidRDefault="0021101B" w:rsidP="0021101B">
      <w:r w:rsidRPr="00A67A14">
        <w:t>Оптимальное управление:</w:t>
      </w:r>
    </w:p>
    <w:p w14:paraId="34F51B2E" w14:textId="77777777" w:rsidR="0021101B" w:rsidRPr="00A67A14" w:rsidRDefault="0021101B" w:rsidP="0021101B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Kx</m:t>
          </m:r>
        </m:oMath>
      </m:oMathPara>
    </w:p>
    <w:p w14:paraId="3A209365" w14:textId="77777777" w:rsidR="0021101B" w:rsidRPr="00A67A14" w:rsidRDefault="0021101B" w:rsidP="0021101B">
      <w:r w:rsidRPr="00A67A14">
        <w:t xml:space="preserve">где </w:t>
      </w:r>
      <m:oMath>
        <m:r>
          <w:rPr>
            <w:rFonts w:ascii="Cambria Math" w:hAnsi="Cambria Math"/>
          </w:rPr>
          <m:t>K</m:t>
        </m:r>
      </m:oMath>
      <w:r w:rsidRPr="00A67A14">
        <w:t xml:space="preserve"> решается через </w:t>
      </w:r>
      <w:r w:rsidRPr="00A67A14">
        <w:rPr>
          <w:b/>
          <w:bCs/>
        </w:rPr>
        <w:t>уравнение Риккати</w:t>
      </w:r>
      <w:r w:rsidRPr="00A67A14">
        <w:t>:</w:t>
      </w:r>
    </w:p>
    <w:p w14:paraId="1102685C" w14:textId="0EC361CF" w:rsidR="00A67A14" w:rsidRPr="0021101B" w:rsidRDefault="00000000" w:rsidP="0021101B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18F250A" w14:textId="77777777" w:rsidR="0021101B" w:rsidRPr="00285B0B" w:rsidRDefault="0021101B" w:rsidP="00285B0B">
      <w:pPr>
        <w:pStyle w:val="SourceCode"/>
        <w:jc w:val="left"/>
        <w:rPr>
          <w:rStyle w:val="VerbatimChar"/>
          <w:lang w:val="en-US"/>
        </w:rPr>
      </w:pPr>
      <w:proofErr w:type="spellStart"/>
      <w:r w:rsidRPr="00285B0B">
        <w:rPr>
          <w:rStyle w:val="VerbatimChar"/>
          <w:lang w:val="en-US"/>
        </w:rPr>
        <w:t>LQRController</w:t>
      </w:r>
      <w:proofErr w:type="spellEnd"/>
      <w:r w:rsidRPr="00285B0B">
        <w:rPr>
          <w:rStyle w:val="VerbatimChar"/>
          <w:lang w:val="en-US"/>
        </w:rPr>
        <w:t xml:space="preserve"> {</w:t>
      </w:r>
      <w:r w:rsidRPr="00285B0B">
        <w:rPr>
          <w:rStyle w:val="VerbatimChar"/>
          <w:lang w:val="en-US"/>
        </w:rPr>
        <w:br/>
        <w:t xml:space="preserve">    Eigen::</w:t>
      </w:r>
      <w:proofErr w:type="spellStart"/>
      <w:r w:rsidRPr="00285B0B">
        <w:rPr>
          <w:rStyle w:val="VerbatimChar"/>
          <w:lang w:val="en-US"/>
        </w:rPr>
        <w:t>MatrixXd</w:t>
      </w:r>
      <w:proofErr w:type="spellEnd"/>
      <w:r w:rsidRPr="00285B0B">
        <w:rPr>
          <w:rStyle w:val="VerbatimChar"/>
          <w:lang w:val="en-US"/>
        </w:rPr>
        <w:t xml:space="preserve"> K;</w:t>
      </w:r>
      <w:r w:rsidRPr="00285B0B">
        <w:rPr>
          <w:rStyle w:val="VerbatimChar"/>
          <w:lang w:val="en-US"/>
        </w:rPr>
        <w:br/>
        <w:t>public:</w:t>
      </w:r>
      <w:r w:rsidRPr="00285B0B">
        <w:rPr>
          <w:rStyle w:val="VerbatimChar"/>
          <w:lang w:val="en-US"/>
        </w:rPr>
        <w:br/>
        <w:t xml:space="preserve">    </w:t>
      </w:r>
      <w:proofErr w:type="spellStart"/>
      <w:r w:rsidRPr="00285B0B">
        <w:rPr>
          <w:rStyle w:val="VerbatimChar"/>
          <w:lang w:val="en-US"/>
        </w:rPr>
        <w:t>LQRController</w:t>
      </w:r>
      <w:proofErr w:type="spellEnd"/>
      <w:r w:rsidRPr="00285B0B">
        <w:rPr>
          <w:rStyle w:val="VerbatimChar"/>
          <w:lang w:val="en-US"/>
        </w:rPr>
        <w:t>() {</w:t>
      </w:r>
      <w:r w:rsidRPr="00285B0B">
        <w:rPr>
          <w:rStyle w:val="VerbatimChar"/>
          <w:lang w:val="en-US"/>
        </w:rPr>
        <w:br/>
        <w:t xml:space="preserve">        Eigen::</w:t>
      </w:r>
      <w:proofErr w:type="spellStart"/>
      <w:r w:rsidRPr="00285B0B">
        <w:rPr>
          <w:rStyle w:val="VerbatimChar"/>
          <w:lang w:val="en-US"/>
        </w:rPr>
        <w:t>MatrixXd</w:t>
      </w:r>
      <w:proofErr w:type="spellEnd"/>
      <w:r w:rsidRPr="00285B0B">
        <w:rPr>
          <w:rStyle w:val="VerbatimChar"/>
          <w:lang w:val="en-US"/>
        </w:rPr>
        <w:t xml:space="preserve"> A(1, 1), B(1, 1), Q(1, 1), R(1, 1), P(1, 1);</w:t>
      </w:r>
      <w:r w:rsidRPr="00285B0B">
        <w:rPr>
          <w:rStyle w:val="VerbatimChar"/>
          <w:lang w:val="en-US"/>
        </w:rPr>
        <w:br/>
        <w:t xml:space="preserve">        A &lt;&lt; 1.0;</w:t>
      </w:r>
      <w:r w:rsidRPr="00285B0B">
        <w:rPr>
          <w:rStyle w:val="VerbatimChar"/>
          <w:lang w:val="en-US"/>
        </w:rPr>
        <w:br/>
        <w:t xml:space="preserve">        B &lt;&lt; 1.0;</w:t>
      </w:r>
      <w:r w:rsidRPr="00285B0B">
        <w:rPr>
          <w:rStyle w:val="VerbatimChar"/>
          <w:lang w:val="en-US"/>
        </w:rPr>
        <w:br/>
        <w:t xml:space="preserve">        Q &lt;&lt; 1.0;</w:t>
      </w:r>
      <w:r w:rsidRPr="00285B0B">
        <w:rPr>
          <w:rStyle w:val="VerbatimChar"/>
          <w:lang w:val="en-US"/>
        </w:rPr>
        <w:br/>
        <w:t xml:space="preserve">        R &lt;&lt; 0.5;</w:t>
      </w:r>
      <w:r w:rsidRPr="00285B0B">
        <w:rPr>
          <w:rStyle w:val="VerbatimChar"/>
          <w:lang w:val="en-US"/>
        </w:rPr>
        <w:br/>
        <w:t xml:space="preserve">        P = Q;</w:t>
      </w:r>
      <w:r w:rsidRPr="00285B0B">
        <w:rPr>
          <w:rStyle w:val="VerbatimChar"/>
          <w:lang w:val="en-US"/>
        </w:rPr>
        <w:br/>
        <w:t xml:space="preserve">        for (int 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 xml:space="preserve"> = 0; 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 xml:space="preserve"> &lt; 100; ++</w:t>
      </w:r>
      <w:proofErr w:type="spellStart"/>
      <w:r w:rsidRPr="00285B0B">
        <w:rPr>
          <w:rStyle w:val="VerbatimChar"/>
          <w:lang w:val="en-US"/>
        </w:rPr>
        <w:t>i</w:t>
      </w:r>
      <w:proofErr w:type="spellEnd"/>
      <w:r w:rsidRPr="00285B0B">
        <w:rPr>
          <w:rStyle w:val="VerbatimChar"/>
          <w:lang w:val="en-US"/>
        </w:rPr>
        <w:t>) {</w:t>
      </w:r>
      <w:r w:rsidRPr="00285B0B">
        <w:rPr>
          <w:rStyle w:val="VerbatimChar"/>
          <w:lang w:val="en-US"/>
        </w:rPr>
        <w:br/>
        <w:t xml:space="preserve">            P = Q + </w:t>
      </w:r>
      <w:proofErr w:type="spellStart"/>
      <w:r w:rsidRPr="00285B0B">
        <w:rPr>
          <w:rStyle w:val="VerbatimChar"/>
          <w:lang w:val="en-US"/>
        </w:rPr>
        <w:t>A.transpose</w:t>
      </w:r>
      <w:proofErr w:type="spellEnd"/>
      <w:r w:rsidRPr="00285B0B">
        <w:rPr>
          <w:rStyle w:val="VerbatimChar"/>
          <w:lang w:val="en-US"/>
        </w:rPr>
        <w:t xml:space="preserve">() * P * A - </w:t>
      </w:r>
      <w:proofErr w:type="spellStart"/>
      <w:r w:rsidRPr="00285B0B">
        <w:rPr>
          <w:rStyle w:val="VerbatimChar"/>
          <w:lang w:val="en-US"/>
        </w:rPr>
        <w:t>A.transpose</w:t>
      </w:r>
      <w:proofErr w:type="spellEnd"/>
      <w:r w:rsidRPr="00285B0B">
        <w:rPr>
          <w:rStyle w:val="VerbatimChar"/>
          <w:lang w:val="en-US"/>
        </w:rPr>
        <w:t xml:space="preserve">() * P * B * (R + </w:t>
      </w:r>
      <w:proofErr w:type="spellStart"/>
      <w:r w:rsidRPr="00285B0B">
        <w:rPr>
          <w:rStyle w:val="VerbatimChar"/>
          <w:lang w:val="en-US"/>
        </w:rPr>
        <w:t>B.transpose</w:t>
      </w:r>
      <w:proofErr w:type="spellEnd"/>
      <w:r w:rsidRPr="00285B0B">
        <w:rPr>
          <w:rStyle w:val="VerbatimChar"/>
          <w:lang w:val="en-US"/>
        </w:rPr>
        <w:t xml:space="preserve">() * P * B).inverse() * </w:t>
      </w:r>
      <w:proofErr w:type="spellStart"/>
      <w:r w:rsidRPr="00285B0B">
        <w:rPr>
          <w:rStyle w:val="VerbatimChar"/>
          <w:lang w:val="en-US"/>
        </w:rPr>
        <w:t>B.transpose</w:t>
      </w:r>
      <w:proofErr w:type="spellEnd"/>
      <w:r w:rsidRPr="00285B0B">
        <w:rPr>
          <w:rStyle w:val="VerbatimChar"/>
          <w:lang w:val="en-US"/>
        </w:rPr>
        <w:t>() * P * A;</w:t>
      </w:r>
      <w:r w:rsidRPr="00285B0B">
        <w:rPr>
          <w:rStyle w:val="VerbatimChar"/>
          <w:lang w:val="en-US"/>
        </w:rPr>
        <w:br/>
        <w:t xml:space="preserve">        }</w:t>
      </w:r>
      <w:r w:rsidRPr="00285B0B">
        <w:rPr>
          <w:rStyle w:val="VerbatimChar"/>
          <w:lang w:val="en-US"/>
        </w:rPr>
        <w:br/>
        <w:t xml:space="preserve">        K = (R + </w:t>
      </w:r>
      <w:proofErr w:type="spellStart"/>
      <w:r w:rsidRPr="00285B0B">
        <w:rPr>
          <w:rStyle w:val="VerbatimChar"/>
          <w:lang w:val="en-US"/>
        </w:rPr>
        <w:t>B.transpose</w:t>
      </w:r>
      <w:proofErr w:type="spellEnd"/>
      <w:r w:rsidRPr="00285B0B">
        <w:rPr>
          <w:rStyle w:val="VerbatimChar"/>
          <w:lang w:val="en-US"/>
        </w:rPr>
        <w:t xml:space="preserve">() * P * B).inverse() * </w:t>
      </w:r>
      <w:proofErr w:type="spellStart"/>
      <w:r w:rsidRPr="00285B0B">
        <w:rPr>
          <w:rStyle w:val="VerbatimChar"/>
          <w:lang w:val="en-US"/>
        </w:rPr>
        <w:t>B.transpose</w:t>
      </w:r>
      <w:proofErr w:type="spellEnd"/>
      <w:r w:rsidRPr="00285B0B">
        <w:rPr>
          <w:rStyle w:val="VerbatimChar"/>
          <w:lang w:val="en-US"/>
        </w:rPr>
        <w:t>() * P * A;</w:t>
      </w:r>
      <w:r w:rsidRPr="00285B0B">
        <w:rPr>
          <w:rStyle w:val="VerbatimChar"/>
          <w:lang w:val="en-US"/>
        </w:rPr>
        <w:br/>
        <w:t xml:space="preserve">    }</w:t>
      </w:r>
      <w:r w:rsidRPr="00285B0B">
        <w:rPr>
          <w:rStyle w:val="VerbatimChar"/>
          <w:lang w:val="en-US"/>
        </w:rPr>
        <w:br/>
        <w:t xml:space="preserve">    double </w:t>
      </w:r>
      <w:proofErr w:type="spellStart"/>
      <w:r w:rsidRPr="00285B0B">
        <w:rPr>
          <w:rStyle w:val="VerbatimChar"/>
          <w:lang w:val="en-US"/>
        </w:rPr>
        <w:t>computeControl</w:t>
      </w:r>
      <w:proofErr w:type="spellEnd"/>
      <w:r w:rsidRPr="00285B0B">
        <w:rPr>
          <w:rStyle w:val="VerbatimChar"/>
          <w:lang w:val="en-US"/>
        </w:rPr>
        <w:t>(double state) {</w:t>
      </w:r>
      <w:r w:rsidRPr="00285B0B">
        <w:rPr>
          <w:rStyle w:val="VerbatimChar"/>
          <w:lang w:val="en-US"/>
        </w:rPr>
        <w:br/>
        <w:t xml:space="preserve">        return -K(0, 0) * state;</w:t>
      </w:r>
      <w:r w:rsidRPr="00285B0B">
        <w:rPr>
          <w:rStyle w:val="VerbatimChar"/>
          <w:lang w:val="en-US"/>
        </w:rPr>
        <w:br/>
        <w:t xml:space="preserve">    }</w:t>
      </w:r>
      <w:r w:rsidRPr="00285B0B">
        <w:rPr>
          <w:rStyle w:val="VerbatimChar"/>
          <w:lang w:val="en-US"/>
        </w:rPr>
        <w:br/>
        <w:t>};</w:t>
      </w:r>
    </w:p>
    <w:p w14:paraId="6C6CDB08" w14:textId="77777777" w:rsidR="0021101B" w:rsidRPr="00285B0B" w:rsidRDefault="0021101B" w:rsidP="0021101B">
      <w:pPr>
        <w:rPr>
          <w:lang w:val="en-US"/>
        </w:rPr>
      </w:pPr>
    </w:p>
    <w:p w14:paraId="574FBAA5" w14:textId="0E562377" w:rsidR="000A06DD" w:rsidRDefault="006C20D3" w:rsidP="006C20D3">
      <w:pPr>
        <w:pStyle w:val="Heading2"/>
      </w:pPr>
      <w:bookmarkStart w:id="50" w:name="_Toc189045576"/>
      <w:r w:rsidRPr="006C20D3">
        <w:t>Интеграция внешнего и внутреннего контуров</w:t>
      </w:r>
      <w:bookmarkEnd w:id="50"/>
    </w:p>
    <w:p w14:paraId="3C6316DC" w14:textId="77777777" w:rsidR="006C20D3" w:rsidRPr="006C20D3" w:rsidRDefault="006C20D3" w:rsidP="006C20D3">
      <w:r w:rsidRPr="006C20D3">
        <w:rPr>
          <w:b/>
          <w:bCs/>
        </w:rPr>
        <w:t>Основной цикл управления:</w:t>
      </w:r>
    </w:p>
    <w:p w14:paraId="65A06913" w14:textId="77777777" w:rsidR="006C20D3" w:rsidRPr="006C20D3" w:rsidRDefault="006C20D3" w:rsidP="006C20D3">
      <w:pPr>
        <w:rPr>
          <w:rStyle w:val="VerbatimChar"/>
        </w:rPr>
      </w:pPr>
      <w:r w:rsidRPr="006C20D3">
        <w:rPr>
          <w:rStyle w:val="VerbatimChar"/>
        </w:rPr>
        <w:t>int main() {</w:t>
      </w:r>
    </w:p>
    <w:p w14:paraId="55EBE321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</w:t>
      </w:r>
      <w:proofErr w:type="gramStart"/>
      <w:r w:rsidRPr="00285B0B">
        <w:rPr>
          <w:rStyle w:val="VerbatimChar"/>
          <w:lang w:val="en-US"/>
        </w:rPr>
        <w:t>sf::</w:t>
      </w:r>
      <w:proofErr w:type="spellStart"/>
      <w:proofErr w:type="gramEnd"/>
      <w:r w:rsidRPr="00285B0B">
        <w:rPr>
          <w:rStyle w:val="VerbatimChar"/>
          <w:lang w:val="en-US"/>
        </w:rPr>
        <w:t>RenderWindow</w:t>
      </w:r>
      <w:proofErr w:type="spellEnd"/>
      <w:r w:rsidRPr="00285B0B">
        <w:rPr>
          <w:rStyle w:val="VerbatimChar"/>
          <w:lang w:val="en-US"/>
        </w:rPr>
        <w:t xml:space="preserve"> window(sf::</w:t>
      </w:r>
      <w:proofErr w:type="spellStart"/>
      <w:r w:rsidRPr="00285B0B">
        <w:rPr>
          <w:rStyle w:val="VerbatimChar"/>
          <w:lang w:val="en-US"/>
        </w:rPr>
        <w:t>VideoMode</w:t>
      </w:r>
      <w:proofErr w:type="spellEnd"/>
      <w:r w:rsidRPr="00285B0B">
        <w:rPr>
          <w:rStyle w:val="VerbatimChar"/>
          <w:lang w:val="en-US"/>
        </w:rPr>
        <w:t>(800, 600), "Two-Motor Manipulator");</w:t>
      </w:r>
    </w:p>
    <w:p w14:paraId="55755209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Motor </w:t>
      </w:r>
      <w:proofErr w:type="spellStart"/>
      <w:r w:rsidRPr="00285B0B">
        <w:rPr>
          <w:rStyle w:val="VerbatimChar"/>
          <w:lang w:val="en-US"/>
        </w:rPr>
        <w:t>motorA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motorB</w:t>
      </w:r>
      <w:proofErr w:type="spellEnd"/>
      <w:r w:rsidRPr="00285B0B">
        <w:rPr>
          <w:rStyle w:val="VerbatimChar"/>
          <w:lang w:val="en-US"/>
        </w:rPr>
        <w:t>;</w:t>
      </w:r>
    </w:p>
    <w:p w14:paraId="10D91670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</w:t>
      </w:r>
      <w:proofErr w:type="spellStart"/>
      <w:r w:rsidRPr="00285B0B">
        <w:rPr>
          <w:rStyle w:val="VerbatimChar"/>
          <w:lang w:val="en-US"/>
        </w:rPr>
        <w:t>PIDController</w:t>
      </w:r>
      <w:proofErr w:type="spellEnd"/>
      <w:r w:rsidRPr="00285B0B">
        <w:rPr>
          <w:rStyle w:val="VerbatimChar"/>
          <w:lang w:val="en-US"/>
        </w:rPr>
        <w:t xml:space="preserve"> </w:t>
      </w:r>
      <w:proofErr w:type="spellStart"/>
      <w:r w:rsidRPr="00285B0B">
        <w:rPr>
          <w:rStyle w:val="VerbatimChar"/>
          <w:lang w:val="en-US"/>
        </w:rPr>
        <w:t>pidControllerA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pidControllerB</w:t>
      </w:r>
      <w:proofErr w:type="spellEnd"/>
      <w:r w:rsidRPr="00285B0B">
        <w:rPr>
          <w:rStyle w:val="VerbatimChar"/>
          <w:lang w:val="en-US"/>
        </w:rPr>
        <w:t>;</w:t>
      </w:r>
    </w:p>
    <w:p w14:paraId="733E8121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</w:t>
      </w:r>
      <w:proofErr w:type="spellStart"/>
      <w:r w:rsidRPr="00285B0B">
        <w:rPr>
          <w:rStyle w:val="VerbatimChar"/>
          <w:lang w:val="en-US"/>
        </w:rPr>
        <w:t>LQRController</w:t>
      </w:r>
      <w:proofErr w:type="spellEnd"/>
      <w:r w:rsidRPr="00285B0B">
        <w:rPr>
          <w:rStyle w:val="VerbatimChar"/>
          <w:lang w:val="en-US"/>
        </w:rPr>
        <w:t xml:space="preserve"> </w:t>
      </w:r>
      <w:proofErr w:type="spellStart"/>
      <w:r w:rsidRPr="00285B0B">
        <w:rPr>
          <w:rStyle w:val="VerbatimChar"/>
          <w:lang w:val="en-US"/>
        </w:rPr>
        <w:t>lqrControllerA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lqrControllerB</w:t>
      </w:r>
      <w:proofErr w:type="spellEnd"/>
      <w:r w:rsidRPr="00285B0B">
        <w:rPr>
          <w:rStyle w:val="VerbatimChar"/>
          <w:lang w:val="en-US"/>
        </w:rPr>
        <w:t>;</w:t>
      </w:r>
    </w:p>
    <w:p w14:paraId="3FECC2E7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</w:t>
      </w:r>
      <w:proofErr w:type="gramStart"/>
      <w:r w:rsidRPr="00285B0B">
        <w:rPr>
          <w:rStyle w:val="VerbatimChar"/>
          <w:lang w:val="en-US"/>
        </w:rPr>
        <w:t>std::</w:t>
      </w:r>
      <w:proofErr w:type="gramEnd"/>
      <w:r w:rsidRPr="00285B0B">
        <w:rPr>
          <w:rStyle w:val="VerbatimChar"/>
          <w:lang w:val="en-US"/>
        </w:rPr>
        <w:t xml:space="preserve">vector&lt;double&gt; trajectory = </w:t>
      </w:r>
      <w:proofErr w:type="spellStart"/>
      <w:r w:rsidRPr="00285B0B">
        <w:rPr>
          <w:rStyle w:val="VerbatimChar"/>
          <w:lang w:val="en-US"/>
        </w:rPr>
        <w:t>calculateTargetTrajectory</w:t>
      </w:r>
      <w:proofErr w:type="spellEnd"/>
      <w:r w:rsidRPr="00285B0B">
        <w:rPr>
          <w:rStyle w:val="VerbatimChar"/>
          <w:lang w:val="en-US"/>
        </w:rPr>
        <w:t>(45, 21, 10);</w:t>
      </w:r>
    </w:p>
    <w:p w14:paraId="78FDF1C1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int step = 0;</w:t>
      </w:r>
    </w:p>
    <w:p w14:paraId="41307126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</w:t>
      </w:r>
      <w:proofErr w:type="gramStart"/>
      <w:r w:rsidRPr="00285B0B">
        <w:rPr>
          <w:rStyle w:val="VerbatimChar"/>
          <w:lang w:val="en-US"/>
        </w:rPr>
        <w:t>sf::</w:t>
      </w:r>
      <w:proofErr w:type="gramEnd"/>
      <w:r w:rsidRPr="00285B0B">
        <w:rPr>
          <w:rStyle w:val="VerbatimChar"/>
          <w:lang w:val="en-US"/>
        </w:rPr>
        <w:t xml:space="preserve">Clock </w:t>
      </w:r>
      <w:proofErr w:type="spellStart"/>
      <w:r w:rsidRPr="00285B0B">
        <w:rPr>
          <w:rStyle w:val="VerbatimChar"/>
          <w:lang w:val="en-US"/>
        </w:rPr>
        <w:t>clock</w:t>
      </w:r>
      <w:proofErr w:type="spellEnd"/>
      <w:r w:rsidRPr="00285B0B">
        <w:rPr>
          <w:rStyle w:val="VerbatimChar"/>
          <w:lang w:val="en-US"/>
        </w:rPr>
        <w:t>;</w:t>
      </w:r>
    </w:p>
    <w:p w14:paraId="7A719857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</w:p>
    <w:p w14:paraId="72EE4421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while (</w:t>
      </w:r>
      <w:proofErr w:type="spellStart"/>
      <w:proofErr w:type="gramStart"/>
      <w:r w:rsidRPr="00285B0B">
        <w:rPr>
          <w:rStyle w:val="VerbatimChar"/>
          <w:lang w:val="en-US"/>
        </w:rPr>
        <w:t>window.isOpen</w:t>
      </w:r>
      <w:proofErr w:type="spellEnd"/>
      <w:proofErr w:type="gramEnd"/>
      <w:r w:rsidRPr="00285B0B">
        <w:rPr>
          <w:rStyle w:val="VerbatimChar"/>
          <w:lang w:val="en-US"/>
        </w:rPr>
        <w:t>()) {</w:t>
      </w:r>
    </w:p>
    <w:p w14:paraId="39B89003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</w:t>
      </w:r>
      <w:proofErr w:type="gramStart"/>
      <w:r w:rsidRPr="00285B0B">
        <w:rPr>
          <w:rStyle w:val="VerbatimChar"/>
          <w:lang w:val="en-US"/>
        </w:rPr>
        <w:t>sf::</w:t>
      </w:r>
      <w:proofErr w:type="gramEnd"/>
      <w:r w:rsidRPr="00285B0B">
        <w:rPr>
          <w:rStyle w:val="VerbatimChar"/>
          <w:lang w:val="en-US"/>
        </w:rPr>
        <w:t xml:space="preserve">Time elapsed = </w:t>
      </w:r>
      <w:proofErr w:type="spellStart"/>
      <w:r w:rsidRPr="00285B0B">
        <w:rPr>
          <w:rStyle w:val="VerbatimChar"/>
          <w:lang w:val="en-US"/>
        </w:rPr>
        <w:t>clock.restart</w:t>
      </w:r>
      <w:proofErr w:type="spellEnd"/>
      <w:r w:rsidRPr="00285B0B">
        <w:rPr>
          <w:rStyle w:val="VerbatimChar"/>
          <w:lang w:val="en-US"/>
        </w:rPr>
        <w:t>();</w:t>
      </w:r>
    </w:p>
    <w:p w14:paraId="78799DD3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float </w:t>
      </w:r>
      <w:proofErr w:type="spellStart"/>
      <w:r w:rsidRPr="00285B0B">
        <w:rPr>
          <w:rStyle w:val="VerbatimChar"/>
          <w:lang w:val="en-US"/>
        </w:rPr>
        <w:t>frameTime</w:t>
      </w:r>
      <w:proofErr w:type="spellEnd"/>
      <w:r w:rsidRPr="00285B0B">
        <w:rPr>
          <w:rStyle w:val="VerbatimChar"/>
          <w:lang w:val="en-US"/>
        </w:rPr>
        <w:t xml:space="preserve"> = </w:t>
      </w:r>
      <w:proofErr w:type="gramStart"/>
      <w:r w:rsidRPr="00285B0B">
        <w:rPr>
          <w:rStyle w:val="VerbatimChar"/>
          <w:lang w:val="en-US"/>
        </w:rPr>
        <w:t>std::</w:t>
      </w:r>
      <w:proofErr w:type="gramEnd"/>
      <w:r w:rsidRPr="00285B0B">
        <w:rPr>
          <w:rStyle w:val="VerbatimChar"/>
          <w:lang w:val="en-US"/>
        </w:rPr>
        <w:t>max(</w:t>
      </w:r>
      <w:proofErr w:type="spellStart"/>
      <w:r w:rsidRPr="00285B0B">
        <w:rPr>
          <w:rStyle w:val="VerbatimChar"/>
          <w:lang w:val="en-US"/>
        </w:rPr>
        <w:t>elapsed.asSeconds</w:t>
      </w:r>
      <w:proofErr w:type="spellEnd"/>
      <w:r w:rsidRPr="00285B0B">
        <w:rPr>
          <w:rStyle w:val="VerbatimChar"/>
          <w:lang w:val="en-US"/>
        </w:rPr>
        <w:t>(), 0.0001f);</w:t>
      </w:r>
    </w:p>
    <w:p w14:paraId="6CA8A694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</w:p>
    <w:p w14:paraId="1D0B7095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double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 xml:space="preserve"> = </w:t>
      </w:r>
      <w:proofErr w:type="gramStart"/>
      <w:r w:rsidRPr="00285B0B">
        <w:rPr>
          <w:rStyle w:val="VerbatimChar"/>
          <w:lang w:val="en-US"/>
        </w:rPr>
        <w:t>trajectory[</w:t>
      </w:r>
      <w:proofErr w:type="gramEnd"/>
      <w:r w:rsidRPr="00285B0B">
        <w:rPr>
          <w:rStyle w:val="VerbatimChar"/>
          <w:lang w:val="en-US"/>
        </w:rPr>
        <w:t>std::min(step, (int)</w:t>
      </w:r>
      <w:proofErr w:type="spellStart"/>
      <w:r w:rsidRPr="00285B0B">
        <w:rPr>
          <w:rStyle w:val="VerbatimChar"/>
          <w:lang w:val="en-US"/>
        </w:rPr>
        <w:t>trajectory.size</w:t>
      </w:r>
      <w:proofErr w:type="spellEnd"/>
      <w:r w:rsidRPr="00285B0B">
        <w:rPr>
          <w:rStyle w:val="VerbatimChar"/>
          <w:lang w:val="en-US"/>
        </w:rPr>
        <w:t>() - 1)];</w:t>
      </w:r>
    </w:p>
    <w:p w14:paraId="5AEABE7F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</w:p>
    <w:p w14:paraId="7A9AFB14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double </w:t>
      </w:r>
      <w:proofErr w:type="spellStart"/>
      <w:r w:rsidRPr="00285B0B">
        <w:rPr>
          <w:rStyle w:val="VerbatimChar"/>
          <w:lang w:val="en-US"/>
        </w:rPr>
        <w:t>control_signalA</w:t>
      </w:r>
      <w:proofErr w:type="spellEnd"/>
      <w:r w:rsidRPr="00285B0B">
        <w:rPr>
          <w:rStyle w:val="VerbatimChar"/>
          <w:lang w:val="en-US"/>
        </w:rPr>
        <w:t xml:space="preserve"> = </w:t>
      </w:r>
      <w:proofErr w:type="spellStart"/>
      <w:r w:rsidRPr="00285B0B">
        <w:rPr>
          <w:rStyle w:val="VerbatimChar"/>
          <w:lang w:val="en-US"/>
        </w:rPr>
        <w:t>pidControllerA.computeControl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motorA.angle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frameTime</w:t>
      </w:r>
      <w:proofErr w:type="spellEnd"/>
      <w:r w:rsidRPr="00285B0B">
        <w:rPr>
          <w:rStyle w:val="VerbatimChar"/>
          <w:lang w:val="en-US"/>
        </w:rPr>
        <w:t xml:space="preserve">) </w:t>
      </w:r>
    </w:p>
    <w:p w14:paraId="269F3284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                        + </w:t>
      </w:r>
      <w:proofErr w:type="spellStart"/>
      <w:r w:rsidRPr="00285B0B">
        <w:rPr>
          <w:rStyle w:val="VerbatimChar"/>
          <w:lang w:val="en-US"/>
        </w:rPr>
        <w:t>lqrControllerA.computeControl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motorA.angle</w:t>
      </w:r>
      <w:proofErr w:type="spellEnd"/>
      <w:r w:rsidRPr="00285B0B">
        <w:rPr>
          <w:rStyle w:val="VerbatimChar"/>
          <w:lang w:val="en-US"/>
        </w:rPr>
        <w:t xml:space="preserve"> -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>);</w:t>
      </w:r>
    </w:p>
    <w:p w14:paraId="4461BC5B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</w:t>
      </w:r>
      <w:proofErr w:type="spellStart"/>
      <w:r w:rsidRPr="00285B0B">
        <w:rPr>
          <w:rStyle w:val="VerbatimChar"/>
          <w:lang w:val="en-US"/>
        </w:rPr>
        <w:t>motorA.update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control_signalA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frameTime</w:t>
      </w:r>
      <w:proofErr w:type="spellEnd"/>
      <w:r w:rsidRPr="00285B0B">
        <w:rPr>
          <w:rStyle w:val="VerbatimChar"/>
          <w:lang w:val="en-US"/>
        </w:rPr>
        <w:t>);</w:t>
      </w:r>
    </w:p>
    <w:p w14:paraId="7483D70E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</w:p>
    <w:p w14:paraId="00DE38CA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double </w:t>
      </w:r>
      <w:proofErr w:type="spellStart"/>
      <w:r w:rsidRPr="00285B0B">
        <w:rPr>
          <w:rStyle w:val="VerbatimChar"/>
          <w:lang w:val="en-US"/>
        </w:rPr>
        <w:t>control_signalB</w:t>
      </w:r>
      <w:proofErr w:type="spellEnd"/>
      <w:r w:rsidRPr="00285B0B">
        <w:rPr>
          <w:rStyle w:val="VerbatimChar"/>
          <w:lang w:val="en-US"/>
        </w:rPr>
        <w:t xml:space="preserve"> = </w:t>
      </w:r>
      <w:proofErr w:type="spellStart"/>
      <w:r w:rsidRPr="00285B0B">
        <w:rPr>
          <w:rStyle w:val="VerbatimChar"/>
          <w:lang w:val="en-US"/>
        </w:rPr>
        <w:t>pidControllerB.computeControl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motorB.angle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frameTime</w:t>
      </w:r>
      <w:proofErr w:type="spellEnd"/>
      <w:r w:rsidRPr="00285B0B">
        <w:rPr>
          <w:rStyle w:val="VerbatimChar"/>
          <w:lang w:val="en-US"/>
        </w:rPr>
        <w:t xml:space="preserve">) </w:t>
      </w:r>
    </w:p>
    <w:p w14:paraId="683544DE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                        + </w:t>
      </w:r>
      <w:proofErr w:type="spellStart"/>
      <w:r w:rsidRPr="00285B0B">
        <w:rPr>
          <w:rStyle w:val="VerbatimChar"/>
          <w:lang w:val="en-US"/>
        </w:rPr>
        <w:t>lqrControllerB.computeControl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motorB.angle</w:t>
      </w:r>
      <w:proofErr w:type="spellEnd"/>
      <w:r w:rsidRPr="00285B0B">
        <w:rPr>
          <w:rStyle w:val="VerbatimChar"/>
          <w:lang w:val="en-US"/>
        </w:rPr>
        <w:t xml:space="preserve"> - </w:t>
      </w:r>
      <w:proofErr w:type="spellStart"/>
      <w:r w:rsidRPr="00285B0B">
        <w:rPr>
          <w:rStyle w:val="VerbatimChar"/>
          <w:lang w:val="en-US"/>
        </w:rPr>
        <w:t>target_angle</w:t>
      </w:r>
      <w:proofErr w:type="spellEnd"/>
      <w:r w:rsidRPr="00285B0B">
        <w:rPr>
          <w:rStyle w:val="VerbatimChar"/>
          <w:lang w:val="en-US"/>
        </w:rPr>
        <w:t>);</w:t>
      </w:r>
    </w:p>
    <w:p w14:paraId="5E9FEE49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  <w:r w:rsidRPr="00285B0B">
        <w:rPr>
          <w:rStyle w:val="VerbatimChar"/>
          <w:lang w:val="en-US"/>
        </w:rPr>
        <w:t xml:space="preserve">        </w:t>
      </w:r>
      <w:proofErr w:type="spellStart"/>
      <w:r w:rsidRPr="00285B0B">
        <w:rPr>
          <w:rStyle w:val="VerbatimChar"/>
          <w:lang w:val="en-US"/>
        </w:rPr>
        <w:t>motorB.update</w:t>
      </w:r>
      <w:proofErr w:type="spellEnd"/>
      <w:r w:rsidRPr="00285B0B">
        <w:rPr>
          <w:rStyle w:val="VerbatimChar"/>
          <w:lang w:val="en-US"/>
        </w:rPr>
        <w:t>(</w:t>
      </w:r>
      <w:proofErr w:type="spellStart"/>
      <w:r w:rsidRPr="00285B0B">
        <w:rPr>
          <w:rStyle w:val="VerbatimChar"/>
          <w:lang w:val="en-US"/>
        </w:rPr>
        <w:t>control_signalB</w:t>
      </w:r>
      <w:proofErr w:type="spellEnd"/>
      <w:r w:rsidRPr="00285B0B">
        <w:rPr>
          <w:rStyle w:val="VerbatimChar"/>
          <w:lang w:val="en-US"/>
        </w:rPr>
        <w:t xml:space="preserve">, </w:t>
      </w:r>
      <w:proofErr w:type="spellStart"/>
      <w:r w:rsidRPr="00285B0B">
        <w:rPr>
          <w:rStyle w:val="VerbatimChar"/>
          <w:lang w:val="en-US"/>
        </w:rPr>
        <w:t>frameTime</w:t>
      </w:r>
      <w:proofErr w:type="spellEnd"/>
      <w:r w:rsidRPr="00285B0B">
        <w:rPr>
          <w:rStyle w:val="VerbatimChar"/>
          <w:lang w:val="en-US"/>
        </w:rPr>
        <w:t>);</w:t>
      </w:r>
    </w:p>
    <w:p w14:paraId="38855291" w14:textId="77777777" w:rsidR="006C20D3" w:rsidRPr="00285B0B" w:rsidRDefault="006C20D3" w:rsidP="00285B0B">
      <w:pPr>
        <w:jc w:val="left"/>
        <w:rPr>
          <w:rStyle w:val="VerbatimChar"/>
          <w:lang w:val="en-US"/>
        </w:rPr>
      </w:pPr>
    </w:p>
    <w:p w14:paraId="6DBD5BAA" w14:textId="77777777" w:rsidR="006C20D3" w:rsidRPr="006C20D3" w:rsidRDefault="006C20D3" w:rsidP="00285B0B">
      <w:pPr>
        <w:jc w:val="left"/>
        <w:rPr>
          <w:rStyle w:val="VerbatimChar"/>
        </w:rPr>
      </w:pPr>
      <w:r w:rsidRPr="00285B0B">
        <w:rPr>
          <w:rStyle w:val="VerbatimChar"/>
          <w:lang w:val="en-US"/>
        </w:rPr>
        <w:t xml:space="preserve">        </w:t>
      </w:r>
      <w:r w:rsidRPr="006C20D3">
        <w:rPr>
          <w:rStyle w:val="VerbatimChar"/>
        </w:rPr>
        <w:t>step++;</w:t>
      </w:r>
    </w:p>
    <w:p w14:paraId="1472848B" w14:textId="77777777" w:rsidR="006C20D3" w:rsidRPr="006C20D3" w:rsidRDefault="006C20D3" w:rsidP="00285B0B">
      <w:pPr>
        <w:jc w:val="left"/>
        <w:rPr>
          <w:rStyle w:val="VerbatimChar"/>
        </w:rPr>
      </w:pPr>
      <w:r w:rsidRPr="006C20D3">
        <w:rPr>
          <w:rStyle w:val="VerbatimChar"/>
        </w:rPr>
        <w:t xml:space="preserve">    }</w:t>
      </w:r>
    </w:p>
    <w:p w14:paraId="08537EAC" w14:textId="77777777" w:rsidR="006C20D3" w:rsidRPr="006C20D3" w:rsidRDefault="006C20D3" w:rsidP="00285B0B">
      <w:pPr>
        <w:jc w:val="left"/>
        <w:rPr>
          <w:rStyle w:val="VerbatimChar"/>
        </w:rPr>
      </w:pPr>
      <w:r w:rsidRPr="006C20D3">
        <w:rPr>
          <w:rStyle w:val="VerbatimChar"/>
        </w:rPr>
        <w:t xml:space="preserve">    return 0;</w:t>
      </w:r>
    </w:p>
    <w:p w14:paraId="3094C49D" w14:textId="062F4C7A" w:rsidR="006C20D3" w:rsidRPr="006C20D3" w:rsidRDefault="006C20D3" w:rsidP="00285B0B">
      <w:pPr>
        <w:jc w:val="left"/>
        <w:rPr>
          <w:rStyle w:val="VerbatimChar"/>
        </w:rPr>
      </w:pPr>
      <w:r w:rsidRPr="006C20D3">
        <w:rPr>
          <w:rStyle w:val="VerbatimChar"/>
        </w:rPr>
        <w:t>}</w:t>
      </w:r>
    </w:p>
    <w:p w14:paraId="730A7EDE" w14:textId="74B20B5F" w:rsidR="000A06DD" w:rsidRDefault="000A06DD" w:rsidP="000A06DD">
      <w:pPr>
        <w:pStyle w:val="Heading1"/>
      </w:pPr>
      <w:bookmarkStart w:id="51" w:name="_Toc189044608"/>
      <w:bookmarkStart w:id="52" w:name="_Toc189045577"/>
      <w:r w:rsidRPr="00D13BCB">
        <w:t>Заключение</w:t>
      </w:r>
      <w:bookmarkEnd w:id="51"/>
      <w:bookmarkEnd w:id="52"/>
    </w:p>
    <w:p w14:paraId="6F3AE9C8" w14:textId="77777777" w:rsidR="000A06DD" w:rsidRDefault="000A06DD" w:rsidP="000A06DD"/>
    <w:p w14:paraId="4978E86F" w14:textId="77777777" w:rsidR="000A06DD" w:rsidRPr="000A06DD" w:rsidRDefault="000A06DD" w:rsidP="000A06DD">
      <w:pPr>
        <w:rPr>
          <w:b/>
          <w:bCs/>
        </w:rPr>
      </w:pPr>
      <w:r w:rsidRPr="000A06DD">
        <w:rPr>
          <w:b/>
          <w:bCs/>
        </w:rPr>
        <w:t xml:space="preserve">Отчет охватывает: </w:t>
      </w:r>
    </w:p>
    <w:p w14:paraId="29DCEF5A" w14:textId="77777777" w:rsidR="000A06DD" w:rsidRPr="000A06DD" w:rsidRDefault="000A06DD" w:rsidP="000A06DD">
      <w:pPr>
        <w:pStyle w:val="ListParagraph"/>
        <w:numPr>
          <w:ilvl w:val="0"/>
          <w:numId w:val="6"/>
        </w:numPr>
      </w:pPr>
      <w:r w:rsidRPr="000A06DD">
        <w:t>Математическое моделирование</w:t>
      </w:r>
    </w:p>
    <w:p w14:paraId="39EF8AFF" w14:textId="77777777" w:rsidR="000A06DD" w:rsidRPr="000A06DD" w:rsidRDefault="000A06DD" w:rsidP="000A06DD">
      <w:pPr>
        <w:pStyle w:val="ListParagraph"/>
        <w:numPr>
          <w:ilvl w:val="0"/>
          <w:numId w:val="6"/>
        </w:numPr>
      </w:pPr>
      <w:r w:rsidRPr="000A06DD">
        <w:t xml:space="preserve"> Реализацию PID и LQR-контроллеров</w:t>
      </w:r>
    </w:p>
    <w:p w14:paraId="7F12E26C" w14:textId="77777777" w:rsidR="000A06DD" w:rsidRPr="000A06DD" w:rsidRDefault="000A06DD" w:rsidP="000A06DD">
      <w:pPr>
        <w:pStyle w:val="ListParagraph"/>
        <w:numPr>
          <w:ilvl w:val="0"/>
          <w:numId w:val="6"/>
        </w:numPr>
      </w:pPr>
      <w:r w:rsidRPr="000A06DD">
        <w:t xml:space="preserve"> Генерацию траектории</w:t>
      </w:r>
    </w:p>
    <w:p w14:paraId="31178C80" w14:textId="5C352D2C" w:rsidR="000A06DD" w:rsidRPr="000A06DD" w:rsidRDefault="000A06DD" w:rsidP="000A06DD">
      <w:pPr>
        <w:pStyle w:val="ListParagraph"/>
        <w:numPr>
          <w:ilvl w:val="0"/>
          <w:numId w:val="6"/>
        </w:numPr>
      </w:pPr>
      <w:r w:rsidRPr="000A06DD">
        <w:t xml:space="preserve"> Явные внутренний и внешний контуры управления</w:t>
      </w:r>
    </w:p>
    <w:p w14:paraId="026A4EEC" w14:textId="77777777" w:rsidR="000A06DD" w:rsidRDefault="000A06DD" w:rsidP="000A06DD"/>
    <w:p w14:paraId="41CFF13D" w14:textId="77777777" w:rsidR="00B64886" w:rsidRDefault="00B64886" w:rsidP="000A06DD"/>
    <w:p w14:paraId="3C13F555" w14:textId="77777777" w:rsidR="00B64886" w:rsidRDefault="00B64886" w:rsidP="000A06DD"/>
    <w:p w14:paraId="70BA713B" w14:textId="77777777" w:rsidR="00B64886" w:rsidRDefault="00B64886" w:rsidP="000A06DD"/>
    <w:p w14:paraId="23800DE3" w14:textId="0939BF6A" w:rsidR="00B64886" w:rsidRDefault="00B64886" w:rsidP="00B64886">
      <w:pPr>
        <w:pStyle w:val="Heading1"/>
      </w:pPr>
      <w:r w:rsidRPr="00B64886">
        <w:lastRenderedPageBreak/>
        <w:t>Ссылки</w:t>
      </w:r>
    </w:p>
    <w:p w14:paraId="5C2BBEBD" w14:textId="508CC810" w:rsidR="00B64886" w:rsidRDefault="00B64886" w:rsidP="00B64886">
      <w:pPr>
        <w:pStyle w:val="ListParagraph"/>
        <w:numPr>
          <w:ilvl w:val="0"/>
          <w:numId w:val="33"/>
        </w:numPr>
      </w:pPr>
      <w:hyperlink r:id="rId8" w:anchor="creating-and-configuring-an-sfml-project" w:history="1">
        <w:r w:rsidRPr="00056B58">
          <w:rPr>
            <w:rStyle w:val="Hyperlink"/>
          </w:rPr>
          <w:t>https://www.sfml-dev.org/tutorials/3.0/getting-started/visual-studio/#creating-and-configuring-an-sfml-project</w:t>
        </w:r>
      </w:hyperlink>
    </w:p>
    <w:p w14:paraId="5D90E579" w14:textId="5B452A18" w:rsidR="00B64886" w:rsidRDefault="00B64886" w:rsidP="00B64886">
      <w:pPr>
        <w:pStyle w:val="ListParagraph"/>
        <w:numPr>
          <w:ilvl w:val="0"/>
          <w:numId w:val="33"/>
        </w:numPr>
      </w:pPr>
      <w:hyperlink r:id="rId9" w:history="1">
        <w:r w:rsidRPr="00056B58">
          <w:rPr>
            <w:rStyle w:val="Hyperlink"/>
          </w:rPr>
          <w:t>https://eigen.tuxfamily.org/dox/namespaceEigen.html</w:t>
        </w:r>
      </w:hyperlink>
    </w:p>
    <w:p w14:paraId="34A8CD30" w14:textId="77777777" w:rsidR="00B64886" w:rsidRDefault="00B64886" w:rsidP="00B64886"/>
    <w:p w14:paraId="47618179" w14:textId="0209F15D" w:rsidR="00B64886" w:rsidRDefault="00B64886" w:rsidP="00B64886">
      <w:pPr>
        <w:pStyle w:val="Heading1"/>
      </w:pPr>
      <w:r w:rsidRPr="00B64886">
        <w:t>приложение</w:t>
      </w:r>
    </w:p>
    <w:p w14:paraId="63051C3B" w14:textId="1E64AEAF" w:rsidR="00B64886" w:rsidRDefault="00B64886" w:rsidP="00B64886">
      <w:pPr>
        <w:pStyle w:val="Heading2"/>
      </w:pPr>
      <w:r w:rsidRPr="00B64886">
        <w:t>код</w:t>
      </w:r>
    </w:p>
    <w:p w14:paraId="2D1CA579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#define _USE_MATH_DEFINES</w:t>
      </w:r>
    </w:p>
    <w:p w14:paraId="3F04E3E1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</w:p>
    <w:p w14:paraId="39A70F2C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&lt;SFML/Graphics.hpp&gt;</w:t>
      </w:r>
    </w:p>
    <w:p w14:paraId="58FDDC0E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&lt;iostream&gt;</w:t>
      </w:r>
    </w:p>
    <w:p w14:paraId="1DEFF375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&lt;vector&gt;</w:t>
      </w:r>
    </w:p>
    <w:p w14:paraId="195B9856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&lt;cmath&gt;</w:t>
      </w:r>
    </w:p>
    <w:p w14:paraId="69EFE3FF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&lt;algorithm&gt;</w:t>
      </w:r>
    </w:p>
    <w:p w14:paraId="330A95CA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#include &lt;string&gt;</w:t>
      </w:r>
    </w:p>
    <w:p w14:paraId="38212C4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#include &lt;Eigen/Dense</w:t>
      </w:r>
      <w:proofErr w:type="gramStart"/>
      <w:r w:rsidRPr="00285B0B">
        <w:rPr>
          <w:rFonts w:ascii="Courier New" w:hAnsi="Courier New" w:cs="Courier New"/>
          <w:lang w:val="en-US"/>
        </w:rPr>
        <w:t>&gt;  /</w:t>
      </w:r>
      <w:proofErr w:type="gramEnd"/>
      <w:r w:rsidRPr="00285B0B">
        <w:rPr>
          <w:rFonts w:ascii="Courier New" w:hAnsi="Courier New" w:cs="Courier New"/>
          <w:lang w:val="en-US"/>
        </w:rPr>
        <w:t xml:space="preserve">/ For solving </w:t>
      </w:r>
      <w:proofErr w:type="spellStart"/>
      <w:r w:rsidRPr="00285B0B">
        <w:rPr>
          <w:rFonts w:ascii="Courier New" w:hAnsi="Courier New" w:cs="Courier New"/>
          <w:lang w:val="en-US"/>
        </w:rPr>
        <w:t>Riccati</w:t>
      </w:r>
      <w:proofErr w:type="spellEnd"/>
      <w:r w:rsidRPr="00285B0B">
        <w:rPr>
          <w:rFonts w:ascii="Courier New" w:hAnsi="Courier New" w:cs="Courier New"/>
          <w:lang w:val="en-US"/>
        </w:rPr>
        <w:t xml:space="preserve"> equation</w:t>
      </w:r>
    </w:p>
    <w:p w14:paraId="6BACFEC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6B707B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// Constants</w:t>
      </w:r>
    </w:p>
    <w:p w14:paraId="16AFAED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KP = 0.8;</w:t>
      </w:r>
    </w:p>
    <w:p w14:paraId="6CD3C3F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KI = 0.03;</w:t>
      </w:r>
    </w:p>
    <w:p w14:paraId="13112A8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KD = 0.1;</w:t>
      </w:r>
    </w:p>
    <w:p w14:paraId="149A450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LQR_Q = 1.0;</w:t>
      </w:r>
    </w:p>
    <w:p w14:paraId="7D5612C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LQR_R = 0.5;</w:t>
      </w:r>
    </w:p>
    <w:p w14:paraId="6A1B26D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double MAX_VELOCITY = 3.0;</w:t>
      </w:r>
    </w:p>
    <w:p w14:paraId="2EAE227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float MIN_DT = 0.0001;</w:t>
      </w:r>
    </w:p>
    <w:p w14:paraId="696DA5B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285B0B">
        <w:rPr>
          <w:rFonts w:ascii="Courier New" w:hAnsi="Courier New" w:cs="Courier New"/>
          <w:lang w:val="en-US"/>
        </w:rPr>
        <w:t>constexpr</w:t>
      </w:r>
      <w:proofErr w:type="spellEnd"/>
      <w:r w:rsidRPr="00285B0B">
        <w:rPr>
          <w:rFonts w:ascii="Courier New" w:hAnsi="Courier New" w:cs="Courier New"/>
          <w:lang w:val="en-US"/>
        </w:rPr>
        <w:t xml:space="preserve"> double DEG2RAD = M_PI / 180.0;</w:t>
      </w:r>
    </w:p>
    <w:p w14:paraId="2E7C5AC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float ARM_LENGTH1 = 150.f;</w:t>
      </w:r>
    </w:p>
    <w:p w14:paraId="73B3DF6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float ARM_LENGTH2 = 100.f;</w:t>
      </w:r>
    </w:p>
    <w:p w14:paraId="568D90E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int WINDOW_WIDTH = 800;</w:t>
      </w:r>
    </w:p>
    <w:p w14:paraId="0FFE150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const int WINDOW_HEIGHT = 600;</w:t>
      </w:r>
    </w:p>
    <w:p w14:paraId="2179EFE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5DF577D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// Motor Structure</w:t>
      </w:r>
    </w:p>
    <w:p w14:paraId="2D04384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struct Motor {</w:t>
      </w:r>
    </w:p>
    <w:p w14:paraId="15F07B6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angle = 45;</w:t>
      </w:r>
    </w:p>
    <w:p w14:paraId="45B9DB7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velocity = 0;</w:t>
      </w:r>
    </w:p>
    <w:p w14:paraId="0624D93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85B0B">
        <w:rPr>
          <w:rFonts w:ascii="Courier New" w:hAnsi="Courier New" w:cs="Courier New"/>
          <w:lang w:val="en-US"/>
        </w:rPr>
        <w:t>integral_error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0;</w:t>
      </w:r>
    </w:p>
    <w:p w14:paraId="4EADF84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285B0B">
        <w:rPr>
          <w:rFonts w:ascii="Courier New" w:hAnsi="Courier New" w:cs="Courier New"/>
          <w:lang w:val="en-US"/>
        </w:rPr>
        <w:t>update(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control_signal</w:t>
      </w:r>
      <w:proofErr w:type="spellEnd"/>
      <w:r w:rsidRPr="00285B0B">
        <w:rPr>
          <w:rFonts w:ascii="Courier New" w:hAnsi="Courier New" w:cs="Courier New"/>
          <w:lang w:val="en-US"/>
        </w:rPr>
        <w:t>, float dt) {</w:t>
      </w:r>
    </w:p>
    <w:p w14:paraId="031AD22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dt =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max(</w:t>
      </w:r>
      <w:proofErr w:type="spellStart"/>
      <w:r w:rsidRPr="00285B0B">
        <w:rPr>
          <w:rFonts w:ascii="Courier New" w:hAnsi="Courier New" w:cs="Courier New"/>
          <w:lang w:val="en-US"/>
        </w:rPr>
        <w:t>static_cast</w:t>
      </w:r>
      <w:proofErr w:type="spellEnd"/>
      <w:r w:rsidRPr="00285B0B">
        <w:rPr>
          <w:rFonts w:ascii="Courier New" w:hAnsi="Courier New" w:cs="Courier New"/>
          <w:lang w:val="en-US"/>
        </w:rPr>
        <w:t>&lt;float&gt;(dt), MIN_DT);</w:t>
      </w:r>
    </w:p>
    <w:p w14:paraId="36FDD10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velocity =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clamp(</w:t>
      </w:r>
      <w:proofErr w:type="spellStart"/>
      <w:r w:rsidRPr="00285B0B">
        <w:rPr>
          <w:rFonts w:ascii="Courier New" w:hAnsi="Courier New" w:cs="Courier New"/>
          <w:lang w:val="en-US"/>
        </w:rPr>
        <w:t>control_signal</w:t>
      </w:r>
      <w:proofErr w:type="spellEnd"/>
      <w:r w:rsidRPr="00285B0B">
        <w:rPr>
          <w:rFonts w:ascii="Courier New" w:hAnsi="Courier New" w:cs="Courier New"/>
          <w:lang w:val="en-US"/>
        </w:rPr>
        <w:t>, -MAX_VELOCITY, MAX_VELOCITY);</w:t>
      </w:r>
    </w:p>
    <w:p w14:paraId="4248DAB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angle =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clamp(angle + velocity * dt, 10.0, 170.0);</w:t>
      </w:r>
    </w:p>
    <w:p w14:paraId="7FFBF29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}</w:t>
      </w:r>
    </w:p>
    <w:p w14:paraId="7F96E06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};</w:t>
      </w:r>
    </w:p>
    <w:p w14:paraId="5A2B9CF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5631AFE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// Function Declarations</w:t>
      </w:r>
    </w:p>
    <w:p w14:paraId="4B37357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 xml:space="preserve">vector&lt;double&gt; </w:t>
      </w:r>
      <w:proofErr w:type="spellStart"/>
      <w:r w:rsidRPr="00285B0B">
        <w:rPr>
          <w:rFonts w:ascii="Courier New" w:hAnsi="Courier New" w:cs="Courier New"/>
          <w:lang w:val="en-US"/>
        </w:rPr>
        <w:t>calculateTargetTrajectory</w:t>
      </w:r>
      <w:proofErr w:type="spellEnd"/>
      <w:r w:rsidRPr="00285B0B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285B0B">
        <w:rPr>
          <w:rFonts w:ascii="Courier New" w:hAnsi="Courier New" w:cs="Courier New"/>
          <w:lang w:val="en-US"/>
        </w:rPr>
        <w:t>start_pos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end_pos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85B0B">
        <w:rPr>
          <w:rFonts w:ascii="Courier New" w:hAnsi="Courier New" w:cs="Courier New"/>
          <w:lang w:val="en-US"/>
        </w:rPr>
        <w:t>num_points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200C228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measureCurrentPosition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const Motor&amp; motor);</w:t>
      </w:r>
    </w:p>
    <w:p w14:paraId="0C95634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calculateError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target_pos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current_pos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5A0E19D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applyPIDController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double error, double integral, double derivative);</w:t>
      </w:r>
    </w:p>
    <w:p w14:paraId="6A01594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applyLQRController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state_vector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control_input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50CA669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initializeSystem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);</w:t>
      </w:r>
    </w:p>
    <w:p w14:paraId="7FCE5D0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AD311B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// PID Controller</w:t>
      </w:r>
    </w:p>
    <w:p w14:paraId="7E5C247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class </w:t>
      </w:r>
      <w:proofErr w:type="spellStart"/>
      <w:r w:rsidRPr="00285B0B">
        <w:rPr>
          <w:rFonts w:ascii="Courier New" w:hAnsi="Courier New" w:cs="Courier New"/>
          <w:lang w:val="en-US"/>
        </w:rPr>
        <w:t>PIDController</w:t>
      </w:r>
      <w:proofErr w:type="spellEnd"/>
      <w:r w:rsidRPr="00285B0B">
        <w:rPr>
          <w:rFonts w:ascii="Courier New" w:hAnsi="Courier New" w:cs="Courier New"/>
          <w:lang w:val="en-US"/>
        </w:rPr>
        <w:t xml:space="preserve"> {</w:t>
      </w:r>
    </w:p>
    <w:p w14:paraId="2FEF30B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21;</w:t>
      </w:r>
    </w:p>
    <w:p w14:paraId="062D77F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85B0B">
        <w:rPr>
          <w:rFonts w:ascii="Courier New" w:hAnsi="Courier New" w:cs="Courier New"/>
          <w:lang w:val="en-US"/>
        </w:rPr>
        <w:t>last_error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0;</w:t>
      </w:r>
    </w:p>
    <w:p w14:paraId="195EEB4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integral = 0;</w:t>
      </w:r>
    </w:p>
    <w:p w14:paraId="697512B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public:</w:t>
      </w:r>
    </w:p>
    <w:p w14:paraId="4B5C672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setTarget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target) {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target; }</w:t>
      </w:r>
    </w:p>
    <w:p w14:paraId="32EE072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current_angle</w:t>
      </w:r>
      <w:proofErr w:type="spellEnd"/>
      <w:r w:rsidRPr="00285B0B">
        <w:rPr>
          <w:rFonts w:ascii="Courier New" w:hAnsi="Courier New" w:cs="Courier New"/>
          <w:lang w:val="en-US"/>
        </w:rPr>
        <w:t>, float dt) {</w:t>
      </w:r>
    </w:p>
    <w:p w14:paraId="70944D2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dt =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max(</w:t>
      </w:r>
      <w:proofErr w:type="spellStart"/>
      <w:r w:rsidRPr="00285B0B">
        <w:rPr>
          <w:rFonts w:ascii="Courier New" w:hAnsi="Courier New" w:cs="Courier New"/>
          <w:lang w:val="en-US"/>
        </w:rPr>
        <w:t>static_cast</w:t>
      </w:r>
      <w:proofErr w:type="spellEnd"/>
      <w:r w:rsidRPr="00285B0B">
        <w:rPr>
          <w:rFonts w:ascii="Courier New" w:hAnsi="Courier New" w:cs="Courier New"/>
          <w:lang w:val="en-US"/>
        </w:rPr>
        <w:t>&lt;float&gt;(dt), MIN_DT);</w:t>
      </w:r>
    </w:p>
    <w:p w14:paraId="0461056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error =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</w:t>
      </w:r>
      <w:proofErr w:type="spellStart"/>
      <w:r w:rsidRPr="00285B0B">
        <w:rPr>
          <w:rFonts w:ascii="Courier New" w:hAnsi="Courier New" w:cs="Courier New"/>
          <w:lang w:val="en-US"/>
        </w:rPr>
        <w:t>current_angle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1917E18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integral += error * dt;</w:t>
      </w:r>
    </w:p>
    <w:p w14:paraId="4433037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derivative = (error - </w:t>
      </w:r>
      <w:proofErr w:type="spellStart"/>
      <w:r w:rsidRPr="00285B0B">
        <w:rPr>
          <w:rFonts w:ascii="Courier New" w:hAnsi="Courier New" w:cs="Courier New"/>
          <w:lang w:val="en-US"/>
        </w:rPr>
        <w:t>last_error</w:t>
      </w:r>
      <w:proofErr w:type="spellEnd"/>
      <w:r w:rsidRPr="00285B0B">
        <w:rPr>
          <w:rFonts w:ascii="Courier New" w:hAnsi="Courier New" w:cs="Courier New"/>
          <w:lang w:val="en-US"/>
        </w:rPr>
        <w:t>) / dt;</w:t>
      </w:r>
    </w:p>
    <w:p w14:paraId="7418611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85B0B">
        <w:rPr>
          <w:rFonts w:ascii="Courier New" w:hAnsi="Courier New" w:cs="Courier New"/>
          <w:lang w:val="en-US"/>
        </w:rPr>
        <w:t>last_error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error;</w:t>
      </w:r>
    </w:p>
    <w:p w14:paraId="6650A08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return KP * error + KI * integral + KD * derivative;</w:t>
      </w:r>
    </w:p>
    <w:p w14:paraId="3E2BC68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}</w:t>
      </w:r>
    </w:p>
    <w:p w14:paraId="306C985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};</w:t>
      </w:r>
    </w:p>
    <w:p w14:paraId="511E07C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081CDE3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// LQR </w:t>
      </w:r>
      <w:r w:rsidRPr="004A20E4">
        <w:rPr>
          <w:rFonts w:ascii="Courier New" w:hAnsi="Courier New" w:cs="Courier New"/>
        </w:rPr>
        <w:t>Контроллер</w:t>
      </w:r>
    </w:p>
    <w:p w14:paraId="5684DE8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class </w:t>
      </w:r>
      <w:proofErr w:type="spellStart"/>
      <w:r w:rsidRPr="00285B0B">
        <w:rPr>
          <w:rFonts w:ascii="Courier New" w:hAnsi="Courier New" w:cs="Courier New"/>
          <w:lang w:val="en-US"/>
        </w:rPr>
        <w:t>LQRController</w:t>
      </w:r>
      <w:proofErr w:type="spellEnd"/>
      <w:r w:rsidRPr="00285B0B">
        <w:rPr>
          <w:rFonts w:ascii="Courier New" w:hAnsi="Courier New" w:cs="Courier New"/>
          <w:lang w:val="en-US"/>
        </w:rPr>
        <w:t xml:space="preserve"> {</w:t>
      </w:r>
    </w:p>
    <w:p w14:paraId="4259F45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Eigen::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MatrixXd</w:t>
      </w:r>
      <w:proofErr w:type="spellEnd"/>
      <w:r w:rsidRPr="00285B0B">
        <w:rPr>
          <w:rFonts w:ascii="Courier New" w:hAnsi="Courier New" w:cs="Courier New"/>
          <w:lang w:val="en-US"/>
        </w:rPr>
        <w:t xml:space="preserve"> K;</w:t>
      </w:r>
    </w:p>
    <w:p w14:paraId="0FFFFE9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public:</w:t>
      </w:r>
    </w:p>
    <w:p w14:paraId="6AD6647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LQRController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) {</w:t>
      </w:r>
    </w:p>
    <w:p w14:paraId="3DD8BD8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5B0B">
        <w:rPr>
          <w:rFonts w:ascii="Courier New" w:hAnsi="Courier New" w:cs="Courier New"/>
          <w:lang w:val="en-US"/>
        </w:rPr>
        <w:t>Eigen::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MatrixXd</w:t>
      </w:r>
      <w:proofErr w:type="spellEnd"/>
      <w:r w:rsidRPr="00285B0B">
        <w:rPr>
          <w:rFonts w:ascii="Courier New" w:hAnsi="Courier New" w:cs="Courier New"/>
          <w:lang w:val="en-US"/>
        </w:rPr>
        <w:t xml:space="preserve"> A(1, 1), B(1, 1), Q(1, 1), R(1, 1), P(1, 1);</w:t>
      </w:r>
    </w:p>
    <w:p w14:paraId="3EEC134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 &lt;&lt; 1.0;</w:t>
      </w:r>
    </w:p>
    <w:p w14:paraId="01AD455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B &lt;&lt; 1.0;</w:t>
      </w:r>
    </w:p>
    <w:p w14:paraId="6F4A08A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Q &lt;&lt; LQR_Q;</w:t>
      </w:r>
    </w:p>
    <w:p w14:paraId="063BA82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R &lt;&lt; LQR_R;</w:t>
      </w:r>
    </w:p>
    <w:p w14:paraId="39AF69F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198000BE" w14:textId="77777777" w:rsidR="00B64886" w:rsidRPr="00B64886" w:rsidRDefault="00B64886" w:rsidP="004A20E4">
      <w:pPr>
        <w:pStyle w:val="PlainText"/>
        <w:rPr>
          <w:rFonts w:ascii="Courier New" w:hAnsi="Courier New" w:cs="Courier New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r w:rsidRPr="00B64886">
        <w:rPr>
          <w:rFonts w:ascii="Courier New" w:hAnsi="Courier New" w:cs="Courier New"/>
        </w:rPr>
        <w:t>// Решение уравнения Риккатти итеративным методом</w:t>
      </w:r>
    </w:p>
    <w:p w14:paraId="5EA949B8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B64886">
        <w:rPr>
          <w:rFonts w:ascii="Courier New" w:hAnsi="Courier New" w:cs="Courier New"/>
        </w:rPr>
        <w:t xml:space="preserve">        </w:t>
      </w:r>
      <w:r w:rsidRPr="004A20E4">
        <w:rPr>
          <w:rFonts w:ascii="Courier New" w:hAnsi="Courier New" w:cs="Courier New"/>
        </w:rPr>
        <w:t>P = Q;</w:t>
      </w:r>
    </w:p>
    <w:p w14:paraId="1F7E09B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4A20E4">
        <w:rPr>
          <w:rFonts w:ascii="Courier New" w:hAnsi="Courier New" w:cs="Courier New"/>
        </w:rPr>
        <w:t xml:space="preserve">        </w:t>
      </w:r>
      <w:r w:rsidRPr="00285B0B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 100; ++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>) {</w:t>
      </w:r>
    </w:p>
    <w:p w14:paraId="41484EB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P = Q +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A.transpose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 xml:space="preserve">() * P * A - </w:t>
      </w:r>
      <w:proofErr w:type="spellStart"/>
      <w:r w:rsidRPr="00285B0B">
        <w:rPr>
          <w:rFonts w:ascii="Courier New" w:hAnsi="Courier New" w:cs="Courier New"/>
          <w:lang w:val="en-US"/>
        </w:rPr>
        <w:t>A.transpose</w:t>
      </w:r>
      <w:proofErr w:type="spellEnd"/>
      <w:r w:rsidRPr="00285B0B">
        <w:rPr>
          <w:rFonts w:ascii="Courier New" w:hAnsi="Courier New" w:cs="Courier New"/>
          <w:lang w:val="en-US"/>
        </w:rPr>
        <w:t xml:space="preserve">() * P * B * (R + </w:t>
      </w:r>
      <w:proofErr w:type="spellStart"/>
      <w:r w:rsidRPr="00285B0B">
        <w:rPr>
          <w:rFonts w:ascii="Courier New" w:hAnsi="Courier New" w:cs="Courier New"/>
          <w:lang w:val="en-US"/>
        </w:rPr>
        <w:t>B.transpose</w:t>
      </w:r>
      <w:proofErr w:type="spellEnd"/>
      <w:r w:rsidRPr="00285B0B">
        <w:rPr>
          <w:rFonts w:ascii="Courier New" w:hAnsi="Courier New" w:cs="Courier New"/>
          <w:lang w:val="en-US"/>
        </w:rPr>
        <w:t xml:space="preserve">() * P * B).inverse() * </w:t>
      </w:r>
      <w:proofErr w:type="spellStart"/>
      <w:r w:rsidRPr="00285B0B">
        <w:rPr>
          <w:rFonts w:ascii="Courier New" w:hAnsi="Courier New" w:cs="Courier New"/>
          <w:lang w:val="en-US"/>
        </w:rPr>
        <w:t>B.transpose</w:t>
      </w:r>
      <w:proofErr w:type="spellEnd"/>
      <w:r w:rsidRPr="00285B0B">
        <w:rPr>
          <w:rFonts w:ascii="Courier New" w:hAnsi="Courier New" w:cs="Courier New"/>
          <w:lang w:val="en-US"/>
        </w:rPr>
        <w:t>() * P * A;</w:t>
      </w:r>
    </w:p>
    <w:p w14:paraId="0E01492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}</w:t>
      </w:r>
    </w:p>
    <w:p w14:paraId="62613D1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4772150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K = (R +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B.transpose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 xml:space="preserve">() * P * B).inverse() * </w:t>
      </w:r>
      <w:proofErr w:type="spellStart"/>
      <w:r w:rsidRPr="00285B0B">
        <w:rPr>
          <w:rFonts w:ascii="Courier New" w:hAnsi="Courier New" w:cs="Courier New"/>
          <w:lang w:val="en-US"/>
        </w:rPr>
        <w:t>B.transpose</w:t>
      </w:r>
      <w:proofErr w:type="spellEnd"/>
      <w:r w:rsidRPr="00285B0B">
        <w:rPr>
          <w:rFonts w:ascii="Courier New" w:hAnsi="Courier New" w:cs="Courier New"/>
          <w:lang w:val="en-US"/>
        </w:rPr>
        <w:t>() * P * A;</w:t>
      </w:r>
    </w:p>
    <w:p w14:paraId="7E9D1CF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}</w:t>
      </w:r>
    </w:p>
    <w:p w14:paraId="6C6DC3E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double state) {</w:t>
      </w:r>
    </w:p>
    <w:p w14:paraId="4A01D63A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return -</w:t>
      </w:r>
      <w:proofErr w:type="gramStart"/>
      <w:r w:rsidRPr="00285B0B">
        <w:rPr>
          <w:rFonts w:ascii="Courier New" w:hAnsi="Courier New" w:cs="Courier New"/>
          <w:lang w:val="en-US"/>
        </w:rPr>
        <w:t>K(</w:t>
      </w:r>
      <w:proofErr w:type="gramEnd"/>
      <w:r w:rsidRPr="00285B0B">
        <w:rPr>
          <w:rFonts w:ascii="Courier New" w:hAnsi="Courier New" w:cs="Courier New"/>
          <w:lang w:val="en-US"/>
        </w:rPr>
        <w:t>0, 0) * state;</w:t>
      </w:r>
    </w:p>
    <w:p w14:paraId="4384506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}</w:t>
      </w:r>
    </w:p>
    <w:p w14:paraId="460D576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};</w:t>
      </w:r>
    </w:p>
    <w:p w14:paraId="08DE2DE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4E93046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initializeSystem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) {</w:t>
      </w:r>
    </w:p>
    <w:p w14:paraId="791DB4D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"Initializing system..."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03AEB35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"PID Constants: KP=" &lt;&lt; KP &lt;&lt; " KI=" &lt;&lt; KI &lt;&lt; " KD=" &lt;&lt; KD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6023869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"LQR Constants: Q=" &lt;&lt; LQR_Q &lt;&lt; " R=" &lt;&lt; LQR_R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4DEF5B9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"Motion Constraints: MAX_VELOCITY=" &lt;&lt; MAX_VELOCITY &lt;&lt; " MIN_DT=" &lt;&lt; MIN_DT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7298CE8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"Manipulator Arm: Length1=" &lt;&lt; ARM_LENGTH1 &lt;&lt; " Length2=" &lt;&lt; ARM_LENGTH2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6B37C66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"Window Size: WIDTH=" &lt;&lt; WINDOW_WIDTH &lt;&lt; " HEIGHT=" &lt;&lt; </w:t>
      </w:r>
      <w:r w:rsidRPr="00285B0B">
        <w:rPr>
          <w:rFonts w:ascii="Courier New" w:hAnsi="Courier New" w:cs="Courier New"/>
          <w:lang w:val="en-US"/>
        </w:rPr>
        <w:lastRenderedPageBreak/>
        <w:t>WINDOW_HEIGHT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55C2D0C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2DCF61A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07E1AF2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 xml:space="preserve">vector&lt;double&gt; </w:t>
      </w:r>
      <w:proofErr w:type="spellStart"/>
      <w:r w:rsidRPr="00285B0B">
        <w:rPr>
          <w:rFonts w:ascii="Courier New" w:hAnsi="Courier New" w:cs="Courier New"/>
          <w:lang w:val="en-US"/>
        </w:rPr>
        <w:t>calculateTargetTrajectory</w:t>
      </w:r>
      <w:proofErr w:type="spellEnd"/>
      <w:r w:rsidRPr="00285B0B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285B0B">
        <w:rPr>
          <w:rFonts w:ascii="Courier New" w:hAnsi="Courier New" w:cs="Courier New"/>
          <w:lang w:val="en-US"/>
        </w:rPr>
        <w:t>start_pos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end_pos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85B0B">
        <w:rPr>
          <w:rFonts w:ascii="Courier New" w:hAnsi="Courier New" w:cs="Courier New"/>
          <w:lang w:val="en-US"/>
        </w:rPr>
        <w:t>num_points</w:t>
      </w:r>
      <w:proofErr w:type="spellEnd"/>
      <w:r w:rsidRPr="00285B0B">
        <w:rPr>
          <w:rFonts w:ascii="Courier New" w:hAnsi="Courier New" w:cs="Courier New"/>
          <w:lang w:val="en-US"/>
        </w:rPr>
        <w:t>) {</w:t>
      </w:r>
    </w:p>
    <w:p w14:paraId="7808B46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vector&lt;double&gt; trajectory;</w:t>
      </w:r>
    </w:p>
    <w:p w14:paraId="00FD690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step = (</w:t>
      </w:r>
      <w:proofErr w:type="spellStart"/>
      <w:r w:rsidRPr="00285B0B">
        <w:rPr>
          <w:rFonts w:ascii="Courier New" w:hAnsi="Courier New" w:cs="Courier New"/>
          <w:lang w:val="en-US"/>
        </w:rPr>
        <w:t>end_pos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</w:t>
      </w:r>
      <w:proofErr w:type="spellStart"/>
      <w:r w:rsidRPr="00285B0B">
        <w:rPr>
          <w:rFonts w:ascii="Courier New" w:hAnsi="Courier New" w:cs="Courier New"/>
          <w:lang w:val="en-US"/>
        </w:rPr>
        <w:t>start_pos</w:t>
      </w:r>
      <w:proofErr w:type="spellEnd"/>
      <w:r w:rsidRPr="00285B0B">
        <w:rPr>
          <w:rFonts w:ascii="Courier New" w:hAnsi="Courier New" w:cs="Courier New"/>
          <w:lang w:val="en-US"/>
        </w:rPr>
        <w:t>) / (</w:t>
      </w:r>
      <w:proofErr w:type="spellStart"/>
      <w:r w:rsidRPr="00285B0B">
        <w:rPr>
          <w:rFonts w:ascii="Courier New" w:hAnsi="Courier New" w:cs="Courier New"/>
          <w:lang w:val="en-US"/>
        </w:rPr>
        <w:t>num_points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- 1);</w:t>
      </w:r>
    </w:p>
    <w:p w14:paraId="14B1E47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85B0B">
        <w:rPr>
          <w:rFonts w:ascii="Courier New" w:hAnsi="Courier New" w:cs="Courier New"/>
          <w:lang w:val="en-US"/>
        </w:rPr>
        <w:t>num_points</w:t>
      </w:r>
      <w:proofErr w:type="spellEnd"/>
      <w:r w:rsidRPr="00285B0B">
        <w:rPr>
          <w:rFonts w:ascii="Courier New" w:hAnsi="Courier New" w:cs="Courier New"/>
          <w:lang w:val="en-US"/>
        </w:rPr>
        <w:t>; ++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>) {</w:t>
      </w:r>
    </w:p>
    <w:p w14:paraId="07967D4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trajectory.push</w:t>
      </w:r>
      <w:proofErr w:type="gramEnd"/>
      <w:r w:rsidRPr="00285B0B">
        <w:rPr>
          <w:rFonts w:ascii="Courier New" w:hAnsi="Courier New" w:cs="Courier New"/>
          <w:lang w:val="en-US"/>
        </w:rPr>
        <w:t>_back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start_pos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 + </w:t>
      </w:r>
      <w:proofErr w:type="spellStart"/>
      <w:r w:rsidRPr="00285B0B">
        <w:rPr>
          <w:rFonts w:ascii="Courier New" w:hAnsi="Courier New" w:cs="Courier New"/>
          <w:lang w:val="en-US"/>
        </w:rPr>
        <w:t>i</w:t>
      </w:r>
      <w:proofErr w:type="spellEnd"/>
      <w:r w:rsidRPr="00285B0B">
        <w:rPr>
          <w:rFonts w:ascii="Courier New" w:hAnsi="Courier New" w:cs="Courier New"/>
          <w:lang w:val="en-US"/>
        </w:rPr>
        <w:t xml:space="preserve"> * step);</w:t>
      </w:r>
    </w:p>
    <w:p w14:paraId="3351D0A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}</w:t>
      </w:r>
    </w:p>
    <w:p w14:paraId="64BF229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return trajectory;</w:t>
      </w:r>
    </w:p>
    <w:p w14:paraId="139E398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3812DE2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46E0F7F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measureCurrentPosition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const Motor&amp; motor) {</w:t>
      </w:r>
    </w:p>
    <w:p w14:paraId="3F94FC3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motor.angle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;</w:t>
      </w:r>
    </w:p>
    <w:p w14:paraId="519BD89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62D1DFB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87F6F4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calculateError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target_pos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current_pos</w:t>
      </w:r>
      <w:proofErr w:type="spellEnd"/>
      <w:r w:rsidRPr="00285B0B">
        <w:rPr>
          <w:rFonts w:ascii="Courier New" w:hAnsi="Courier New" w:cs="Courier New"/>
          <w:lang w:val="en-US"/>
        </w:rPr>
        <w:t>) {</w:t>
      </w:r>
    </w:p>
    <w:p w14:paraId="3BDCD8C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85B0B">
        <w:rPr>
          <w:rFonts w:ascii="Courier New" w:hAnsi="Courier New" w:cs="Courier New"/>
          <w:lang w:val="en-US"/>
        </w:rPr>
        <w:t>target_pos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</w:t>
      </w:r>
      <w:proofErr w:type="spellStart"/>
      <w:r w:rsidRPr="00285B0B">
        <w:rPr>
          <w:rFonts w:ascii="Courier New" w:hAnsi="Courier New" w:cs="Courier New"/>
          <w:lang w:val="en-US"/>
        </w:rPr>
        <w:t>current_pos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2275FA6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23150C2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798004D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applyPIDController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double error, double integral, double derivative) {</w:t>
      </w:r>
    </w:p>
    <w:p w14:paraId="3F47842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return KP * error + KI * integral + KD * derivative;</w:t>
      </w:r>
    </w:p>
    <w:p w14:paraId="35A68FC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51E6D8E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01BE95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applyLQRController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85B0B">
        <w:rPr>
          <w:rFonts w:ascii="Courier New" w:hAnsi="Courier New" w:cs="Courier New"/>
          <w:lang w:val="en-US"/>
        </w:rPr>
        <w:t>state_vector</w:t>
      </w:r>
      <w:proofErr w:type="spellEnd"/>
      <w:r w:rsidRPr="00285B0B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285B0B">
        <w:rPr>
          <w:rFonts w:ascii="Courier New" w:hAnsi="Courier New" w:cs="Courier New"/>
          <w:lang w:val="en-US"/>
        </w:rPr>
        <w:t>control_input</w:t>
      </w:r>
      <w:proofErr w:type="spellEnd"/>
      <w:r w:rsidRPr="00285B0B">
        <w:rPr>
          <w:rFonts w:ascii="Courier New" w:hAnsi="Courier New" w:cs="Courier New"/>
          <w:lang w:val="en-US"/>
        </w:rPr>
        <w:t>) {</w:t>
      </w:r>
    </w:p>
    <w:p w14:paraId="69D2824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return -LQR_Q / (LQR_Q + LQR_R) * </w:t>
      </w:r>
      <w:proofErr w:type="spellStart"/>
      <w:r w:rsidRPr="00285B0B">
        <w:rPr>
          <w:rFonts w:ascii="Courier New" w:hAnsi="Courier New" w:cs="Courier New"/>
          <w:lang w:val="en-US"/>
        </w:rPr>
        <w:t>state_vector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4BDC739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>}</w:t>
      </w:r>
    </w:p>
    <w:p w14:paraId="634B88F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3D1C05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int </w:t>
      </w:r>
      <w:proofErr w:type="gramStart"/>
      <w:r w:rsidRPr="00285B0B">
        <w:rPr>
          <w:rFonts w:ascii="Courier New" w:hAnsi="Courier New" w:cs="Courier New"/>
          <w:lang w:val="en-US"/>
        </w:rPr>
        <w:t>main(</w:t>
      </w:r>
      <w:proofErr w:type="gramEnd"/>
      <w:r w:rsidRPr="00285B0B">
        <w:rPr>
          <w:rFonts w:ascii="Courier New" w:hAnsi="Courier New" w:cs="Courier New"/>
          <w:lang w:val="en-US"/>
        </w:rPr>
        <w:t>) {</w:t>
      </w:r>
    </w:p>
    <w:p w14:paraId="00CCE9A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initializeSystem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gramEnd"/>
      <w:r w:rsidRPr="00285B0B">
        <w:rPr>
          <w:rFonts w:ascii="Courier New" w:hAnsi="Courier New" w:cs="Courier New"/>
          <w:lang w:val="en-US"/>
        </w:rPr>
        <w:t>);</w:t>
      </w:r>
    </w:p>
    <w:p w14:paraId="502C84E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RenderWindow</w:t>
      </w:r>
      <w:proofErr w:type="spellEnd"/>
      <w:r w:rsidRPr="00285B0B">
        <w:rPr>
          <w:rFonts w:ascii="Courier New" w:hAnsi="Courier New" w:cs="Courier New"/>
          <w:lang w:val="en-US"/>
        </w:rPr>
        <w:t xml:space="preserve"> window(sf::</w:t>
      </w:r>
      <w:proofErr w:type="spellStart"/>
      <w:r w:rsidRPr="00285B0B">
        <w:rPr>
          <w:rFonts w:ascii="Courier New" w:hAnsi="Courier New" w:cs="Courier New"/>
          <w:lang w:val="en-US"/>
        </w:rPr>
        <w:t>VideoMode</w:t>
      </w:r>
      <w:proofErr w:type="spellEnd"/>
      <w:r w:rsidRPr="00285B0B">
        <w:rPr>
          <w:rFonts w:ascii="Courier New" w:hAnsi="Courier New" w:cs="Courier New"/>
          <w:lang w:val="en-US"/>
        </w:rPr>
        <w:t>({ WINDOW_WIDTH, WINDOW_HEIGHT }), "Two-Motor Manipulator");</w:t>
      </w:r>
    </w:p>
    <w:p w14:paraId="56F39EE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5B25164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Motor </w:t>
      </w:r>
      <w:proofErr w:type="spellStart"/>
      <w:r w:rsidRPr="00285B0B">
        <w:rPr>
          <w:rFonts w:ascii="Courier New" w:hAnsi="Courier New" w:cs="Courier New"/>
          <w:lang w:val="en-US"/>
        </w:rPr>
        <w:t>motorA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motorB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38D4B1B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spellStart"/>
      <w:r w:rsidRPr="00285B0B">
        <w:rPr>
          <w:rFonts w:ascii="Courier New" w:hAnsi="Courier New" w:cs="Courier New"/>
          <w:lang w:val="en-US"/>
        </w:rPr>
        <w:t>PIDController</w:t>
      </w:r>
      <w:proofErr w:type="spellEnd"/>
      <w:r w:rsidRPr="00285B0B">
        <w:rPr>
          <w:rFonts w:ascii="Courier New" w:hAnsi="Courier New" w:cs="Courier New"/>
          <w:lang w:val="en-US"/>
        </w:rPr>
        <w:t xml:space="preserve"> </w:t>
      </w:r>
      <w:proofErr w:type="spellStart"/>
      <w:r w:rsidRPr="00285B0B">
        <w:rPr>
          <w:rFonts w:ascii="Courier New" w:hAnsi="Courier New" w:cs="Courier New"/>
          <w:lang w:val="en-US"/>
        </w:rPr>
        <w:t>pidControllerA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pidControllerB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52B32A2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spellStart"/>
      <w:r w:rsidRPr="00285B0B">
        <w:rPr>
          <w:rFonts w:ascii="Courier New" w:hAnsi="Courier New" w:cs="Courier New"/>
          <w:lang w:val="en-US"/>
        </w:rPr>
        <w:t>LQRController</w:t>
      </w:r>
      <w:proofErr w:type="spellEnd"/>
      <w:r w:rsidRPr="00285B0B">
        <w:rPr>
          <w:rFonts w:ascii="Courier New" w:hAnsi="Courier New" w:cs="Courier New"/>
          <w:lang w:val="en-US"/>
        </w:rPr>
        <w:t xml:space="preserve"> </w:t>
      </w:r>
      <w:proofErr w:type="spellStart"/>
      <w:r w:rsidRPr="00285B0B">
        <w:rPr>
          <w:rFonts w:ascii="Courier New" w:hAnsi="Courier New" w:cs="Courier New"/>
          <w:lang w:val="en-US"/>
        </w:rPr>
        <w:t>lqrControllerA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lqrControllerB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3E64DE2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3EAA682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 xml:space="preserve">vector&lt;double&gt; trajectory = </w:t>
      </w:r>
      <w:proofErr w:type="spellStart"/>
      <w:r w:rsidRPr="00285B0B">
        <w:rPr>
          <w:rFonts w:ascii="Courier New" w:hAnsi="Courier New" w:cs="Courier New"/>
          <w:lang w:val="en-US"/>
        </w:rPr>
        <w:t>calculateTargetTrajectory</w:t>
      </w:r>
      <w:proofErr w:type="spellEnd"/>
      <w:r w:rsidRPr="00285B0B">
        <w:rPr>
          <w:rFonts w:ascii="Courier New" w:hAnsi="Courier New" w:cs="Courier New"/>
          <w:lang w:val="en-US"/>
        </w:rPr>
        <w:t>(45, 21, 10);</w:t>
      </w:r>
    </w:p>
    <w:p w14:paraId="2A6AD45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double dt = 0.1;</w:t>
      </w:r>
    </w:p>
    <w:p w14:paraId="5F62146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int step = 0;</w:t>
      </w:r>
    </w:p>
    <w:p w14:paraId="50B6AA9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 xml:space="preserve">Clock </w:t>
      </w:r>
      <w:proofErr w:type="spellStart"/>
      <w:r w:rsidRPr="00285B0B">
        <w:rPr>
          <w:rFonts w:ascii="Courier New" w:hAnsi="Courier New" w:cs="Courier New"/>
          <w:lang w:val="en-US"/>
        </w:rPr>
        <w:t>clock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0ABB022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434F4F5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// Create shapes for the arms</w:t>
      </w:r>
    </w:p>
    <w:p w14:paraId="54A3920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RectangleShape</w:t>
      </w:r>
      <w:proofErr w:type="spellEnd"/>
      <w:r w:rsidRPr="00285B0B">
        <w:rPr>
          <w:rFonts w:ascii="Courier New" w:hAnsi="Courier New" w:cs="Courier New"/>
          <w:lang w:val="en-US"/>
        </w:rPr>
        <w:t xml:space="preserve"> arm1(sf::Vector2f(ARM_LENGTH1, 10));</w:t>
      </w:r>
    </w:p>
    <w:p w14:paraId="2225CCB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arm1.setFillColor(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Color::Red);</w:t>
      </w:r>
    </w:p>
    <w:p w14:paraId="1F2B6ED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arm1.setOrigin</w:t>
      </w:r>
      <w:proofErr w:type="gramStart"/>
      <w:r w:rsidRPr="00285B0B">
        <w:rPr>
          <w:rFonts w:ascii="Courier New" w:hAnsi="Courier New" w:cs="Courier New"/>
          <w:lang w:val="en-US"/>
        </w:rPr>
        <w:t>({ 0</w:t>
      </w:r>
      <w:proofErr w:type="gramEnd"/>
      <w:r w:rsidRPr="00285B0B">
        <w:rPr>
          <w:rFonts w:ascii="Courier New" w:hAnsi="Courier New" w:cs="Courier New"/>
          <w:lang w:val="en-US"/>
        </w:rPr>
        <w:t>, 5 });</w:t>
      </w:r>
    </w:p>
    <w:p w14:paraId="6047BFD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3B985CF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RectangleShape</w:t>
      </w:r>
      <w:proofErr w:type="spellEnd"/>
      <w:r w:rsidRPr="00285B0B">
        <w:rPr>
          <w:rFonts w:ascii="Courier New" w:hAnsi="Courier New" w:cs="Courier New"/>
          <w:lang w:val="en-US"/>
        </w:rPr>
        <w:t xml:space="preserve"> arm2(sf::Vector2f(ARM_LENGTH2, 10));</w:t>
      </w:r>
    </w:p>
    <w:p w14:paraId="5F34891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arm2.setFillColor(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Color::Blue);</w:t>
      </w:r>
    </w:p>
    <w:p w14:paraId="7D7B104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arm2.setOrigin</w:t>
      </w:r>
      <w:proofErr w:type="gramStart"/>
      <w:r w:rsidRPr="00285B0B">
        <w:rPr>
          <w:rFonts w:ascii="Courier New" w:hAnsi="Courier New" w:cs="Courier New"/>
          <w:lang w:val="en-US"/>
        </w:rPr>
        <w:t>({ 0</w:t>
      </w:r>
      <w:proofErr w:type="gramEnd"/>
      <w:r w:rsidRPr="00285B0B">
        <w:rPr>
          <w:rFonts w:ascii="Courier New" w:hAnsi="Courier New" w:cs="Courier New"/>
          <w:lang w:val="en-US"/>
        </w:rPr>
        <w:t>, 5 });</w:t>
      </w:r>
    </w:p>
    <w:p w14:paraId="752BD84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E159C2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window.isOpen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()) {</w:t>
      </w:r>
    </w:p>
    <w:p w14:paraId="0E133A3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 xml:space="preserve">Time elapsed = </w:t>
      </w:r>
      <w:proofErr w:type="spellStart"/>
      <w:r w:rsidRPr="00285B0B">
        <w:rPr>
          <w:rFonts w:ascii="Courier New" w:hAnsi="Courier New" w:cs="Courier New"/>
          <w:lang w:val="en-US"/>
        </w:rPr>
        <w:t>clock.restart</w:t>
      </w:r>
      <w:proofErr w:type="spellEnd"/>
      <w:r w:rsidRPr="00285B0B">
        <w:rPr>
          <w:rFonts w:ascii="Courier New" w:hAnsi="Courier New" w:cs="Courier New"/>
          <w:lang w:val="en-US"/>
        </w:rPr>
        <w:t>();</w:t>
      </w:r>
    </w:p>
    <w:p w14:paraId="12ADFBF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lastRenderedPageBreak/>
        <w:t xml:space="preserve">        float </w:t>
      </w:r>
      <w:proofErr w:type="spellStart"/>
      <w:r w:rsidRPr="00285B0B">
        <w:rPr>
          <w:rFonts w:ascii="Courier New" w:hAnsi="Courier New" w:cs="Courier New"/>
          <w:lang w:val="en-US"/>
        </w:rPr>
        <w:t>frameTime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max(</w:t>
      </w:r>
      <w:proofErr w:type="spellStart"/>
      <w:r w:rsidRPr="00285B0B">
        <w:rPr>
          <w:rFonts w:ascii="Courier New" w:hAnsi="Courier New" w:cs="Courier New"/>
          <w:lang w:val="en-US"/>
        </w:rPr>
        <w:t>elapsed.asSeconds</w:t>
      </w:r>
      <w:proofErr w:type="spellEnd"/>
      <w:r w:rsidRPr="00285B0B">
        <w:rPr>
          <w:rFonts w:ascii="Courier New" w:hAnsi="Courier New" w:cs="Courier New"/>
          <w:lang w:val="en-US"/>
        </w:rPr>
        <w:t>(), MIN_DT);</w:t>
      </w:r>
    </w:p>
    <w:p w14:paraId="37A9243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EDEAC1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while (const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 xml:space="preserve">optional event = </w:t>
      </w:r>
      <w:proofErr w:type="spellStart"/>
      <w:r w:rsidRPr="00285B0B">
        <w:rPr>
          <w:rFonts w:ascii="Courier New" w:hAnsi="Courier New" w:cs="Courier New"/>
          <w:lang w:val="en-US"/>
        </w:rPr>
        <w:t>window.pollEvent</w:t>
      </w:r>
      <w:proofErr w:type="spellEnd"/>
      <w:r w:rsidRPr="00285B0B">
        <w:rPr>
          <w:rFonts w:ascii="Courier New" w:hAnsi="Courier New" w:cs="Courier New"/>
          <w:lang w:val="en-US"/>
        </w:rPr>
        <w:t>()) {</w:t>
      </w:r>
    </w:p>
    <w:p w14:paraId="6F7BE57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if (event-&gt;is&lt;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Event::Closed&gt;()) {</w:t>
      </w:r>
    </w:p>
    <w:p w14:paraId="7F1EBF3F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();</w:t>
      </w:r>
    </w:p>
    <w:p w14:paraId="599BDCE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}</w:t>
      </w:r>
    </w:p>
    <w:p w14:paraId="4B7778D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}</w:t>
      </w:r>
    </w:p>
    <w:p w14:paraId="4163BCE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A52B9D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gramStart"/>
      <w:r w:rsidRPr="00285B0B">
        <w:rPr>
          <w:rFonts w:ascii="Courier New" w:hAnsi="Courier New" w:cs="Courier New"/>
          <w:lang w:val="en-US"/>
        </w:rPr>
        <w:t>trajectory[</w:t>
      </w:r>
      <w:proofErr w:type="gramEnd"/>
      <w:r w:rsidRPr="00285B0B">
        <w:rPr>
          <w:rFonts w:ascii="Courier New" w:hAnsi="Courier New" w:cs="Courier New"/>
          <w:lang w:val="en-US"/>
        </w:rPr>
        <w:t>std::min(step, (int)</w:t>
      </w:r>
      <w:proofErr w:type="spellStart"/>
      <w:r w:rsidRPr="00285B0B">
        <w:rPr>
          <w:rFonts w:ascii="Courier New" w:hAnsi="Courier New" w:cs="Courier New"/>
          <w:lang w:val="en-US"/>
        </w:rPr>
        <w:t>trajectory.size</w:t>
      </w:r>
      <w:proofErr w:type="spellEnd"/>
      <w:r w:rsidRPr="00285B0B">
        <w:rPr>
          <w:rFonts w:ascii="Courier New" w:hAnsi="Courier New" w:cs="Courier New"/>
          <w:lang w:val="en-US"/>
        </w:rPr>
        <w:t>() - 1)];</w:t>
      </w:r>
    </w:p>
    <w:p w14:paraId="42B14C3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current_posA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r w:rsidRPr="00285B0B">
        <w:rPr>
          <w:rFonts w:ascii="Courier New" w:hAnsi="Courier New" w:cs="Courier New"/>
          <w:lang w:val="en-US"/>
        </w:rPr>
        <w:t>measureCurrentPosition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motorA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26C5E0A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current_posB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r w:rsidRPr="00285B0B">
        <w:rPr>
          <w:rFonts w:ascii="Courier New" w:hAnsi="Courier New" w:cs="Courier New"/>
          <w:lang w:val="en-US"/>
        </w:rPr>
        <w:t>measureCurrentPosition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motorB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104743A1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errorA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calculateError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current_posA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18FA216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errorB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calculateError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current_posB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4EDF27F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20CB1C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control_signalA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r w:rsidRPr="00285B0B">
        <w:rPr>
          <w:rFonts w:ascii="Courier New" w:hAnsi="Courier New" w:cs="Courier New"/>
          <w:lang w:val="en-US"/>
        </w:rPr>
        <w:t>pidControllerA.computeControl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frameTime</w:t>
      </w:r>
      <w:proofErr w:type="spellEnd"/>
      <w:r w:rsidRPr="00285B0B">
        <w:rPr>
          <w:rFonts w:ascii="Courier New" w:hAnsi="Courier New" w:cs="Courier New"/>
          <w:lang w:val="en-US"/>
        </w:rPr>
        <w:t xml:space="preserve">) + </w:t>
      </w:r>
      <w:proofErr w:type="spellStart"/>
      <w:r w:rsidRPr="00285B0B">
        <w:rPr>
          <w:rFonts w:ascii="Courier New" w:hAnsi="Courier New" w:cs="Courier New"/>
          <w:lang w:val="en-US"/>
        </w:rPr>
        <w:t>lqrControllerA.computeControl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1C0DF07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285B0B">
        <w:rPr>
          <w:rFonts w:ascii="Courier New" w:hAnsi="Courier New" w:cs="Courier New"/>
          <w:lang w:val="en-US"/>
        </w:rPr>
        <w:t>control_signalB</w:t>
      </w:r>
      <w:proofErr w:type="spellEnd"/>
      <w:r w:rsidRPr="00285B0B">
        <w:rPr>
          <w:rFonts w:ascii="Courier New" w:hAnsi="Courier New" w:cs="Courier New"/>
          <w:lang w:val="en-US"/>
        </w:rPr>
        <w:t xml:space="preserve"> = </w:t>
      </w:r>
      <w:proofErr w:type="spellStart"/>
      <w:r w:rsidRPr="00285B0B">
        <w:rPr>
          <w:rFonts w:ascii="Courier New" w:hAnsi="Courier New" w:cs="Courier New"/>
          <w:lang w:val="en-US"/>
        </w:rPr>
        <w:t>pidControllerB.computeControl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motorB.angle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frameTime</w:t>
      </w:r>
      <w:proofErr w:type="spellEnd"/>
      <w:r w:rsidRPr="00285B0B">
        <w:rPr>
          <w:rFonts w:ascii="Courier New" w:hAnsi="Courier New" w:cs="Courier New"/>
          <w:lang w:val="en-US"/>
        </w:rPr>
        <w:t xml:space="preserve">) + </w:t>
      </w:r>
      <w:proofErr w:type="spellStart"/>
      <w:r w:rsidRPr="00285B0B">
        <w:rPr>
          <w:rFonts w:ascii="Courier New" w:hAnsi="Courier New" w:cs="Courier New"/>
          <w:lang w:val="en-US"/>
        </w:rPr>
        <w:t>lqrControllerB.computeControl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motorB.angle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- </w:t>
      </w:r>
      <w:proofErr w:type="spellStart"/>
      <w:r w:rsidRPr="00285B0B">
        <w:rPr>
          <w:rFonts w:ascii="Courier New" w:hAnsi="Courier New" w:cs="Courier New"/>
          <w:lang w:val="en-US"/>
        </w:rPr>
        <w:t>target_angle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5DCF141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C43ABA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85B0B">
        <w:rPr>
          <w:rFonts w:ascii="Courier New" w:hAnsi="Courier New" w:cs="Courier New"/>
          <w:lang w:val="en-US"/>
        </w:rPr>
        <w:t>motorA.update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control_signalA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frameTime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7B1CD69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85B0B">
        <w:rPr>
          <w:rFonts w:ascii="Courier New" w:hAnsi="Courier New" w:cs="Courier New"/>
          <w:lang w:val="en-US"/>
        </w:rPr>
        <w:t>motorB.update</w:t>
      </w:r>
      <w:proofErr w:type="spellEnd"/>
      <w:r w:rsidRPr="00285B0B">
        <w:rPr>
          <w:rFonts w:ascii="Courier New" w:hAnsi="Courier New" w:cs="Courier New"/>
          <w:lang w:val="en-US"/>
        </w:rPr>
        <w:t>(</w:t>
      </w:r>
      <w:proofErr w:type="spellStart"/>
      <w:r w:rsidRPr="00285B0B">
        <w:rPr>
          <w:rFonts w:ascii="Courier New" w:hAnsi="Courier New" w:cs="Courier New"/>
          <w:lang w:val="en-US"/>
        </w:rPr>
        <w:t>control_signalB</w:t>
      </w:r>
      <w:proofErr w:type="spellEnd"/>
      <w:r w:rsidRPr="00285B0B">
        <w:rPr>
          <w:rFonts w:ascii="Courier New" w:hAnsi="Courier New" w:cs="Courier New"/>
          <w:lang w:val="en-US"/>
        </w:rPr>
        <w:t xml:space="preserve">, </w:t>
      </w:r>
      <w:proofErr w:type="spellStart"/>
      <w:r w:rsidRPr="00285B0B">
        <w:rPr>
          <w:rFonts w:ascii="Courier New" w:hAnsi="Courier New" w:cs="Courier New"/>
          <w:lang w:val="en-US"/>
        </w:rPr>
        <w:t>frameTime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1C61769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20F2B9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if (step % 10 == 0) {</w:t>
      </w:r>
    </w:p>
    <w:p w14:paraId="7B08043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85B0B">
        <w:rPr>
          <w:rFonts w:ascii="Courier New" w:hAnsi="Courier New" w:cs="Courier New"/>
          <w:lang w:val="en-US"/>
        </w:rPr>
        <w:t>cout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"Motor1 Angle: " &lt;&lt; 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" | Motor2 Angle: " &lt;&lt; </w:t>
      </w:r>
      <w:proofErr w:type="spellStart"/>
      <w:r w:rsidRPr="00285B0B">
        <w:rPr>
          <w:rFonts w:ascii="Courier New" w:hAnsi="Courier New" w:cs="Courier New"/>
          <w:lang w:val="en-US"/>
        </w:rPr>
        <w:t>motorB.angle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285B0B">
        <w:rPr>
          <w:rFonts w:ascii="Courier New" w:hAnsi="Courier New" w:cs="Courier New"/>
          <w:lang w:val="en-US"/>
        </w:rPr>
        <w:t>endl</w:t>
      </w:r>
      <w:proofErr w:type="spellEnd"/>
      <w:r w:rsidRPr="00285B0B">
        <w:rPr>
          <w:rFonts w:ascii="Courier New" w:hAnsi="Courier New" w:cs="Courier New"/>
          <w:lang w:val="en-US"/>
        </w:rPr>
        <w:t>;</w:t>
      </w:r>
    </w:p>
    <w:p w14:paraId="7D95987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}</w:t>
      </w:r>
    </w:p>
    <w:p w14:paraId="6F066D1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step++;</w:t>
      </w:r>
    </w:p>
    <w:p w14:paraId="6493C1D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 xml:space="preserve">Vector2f </w:t>
      </w:r>
      <w:proofErr w:type="spellStart"/>
      <w:r w:rsidRPr="00285B0B">
        <w:rPr>
          <w:rFonts w:ascii="Courier New" w:hAnsi="Courier New" w:cs="Courier New"/>
          <w:lang w:val="en-US"/>
        </w:rPr>
        <w:t>basePosition</w:t>
      </w:r>
      <w:proofErr w:type="spellEnd"/>
      <w:r w:rsidRPr="00285B0B">
        <w:rPr>
          <w:rFonts w:ascii="Courier New" w:hAnsi="Courier New" w:cs="Courier New"/>
          <w:lang w:val="en-US"/>
        </w:rPr>
        <w:t>(WINDOW_WIDTH / 2.f, WINDOW_HEIGHT / 2.f);</w:t>
      </w:r>
    </w:p>
    <w:p w14:paraId="137FBDF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26A70E9C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// Update arm positions</w:t>
      </w:r>
    </w:p>
    <w:p w14:paraId="71E84FC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arm1.setPosition(</w:t>
      </w:r>
      <w:proofErr w:type="spellStart"/>
      <w:r w:rsidRPr="00285B0B">
        <w:rPr>
          <w:rFonts w:ascii="Courier New" w:hAnsi="Courier New" w:cs="Courier New"/>
          <w:lang w:val="en-US"/>
        </w:rPr>
        <w:t>basePosition</w:t>
      </w:r>
      <w:proofErr w:type="spellEnd"/>
      <w:r w:rsidRPr="00285B0B">
        <w:rPr>
          <w:rFonts w:ascii="Courier New" w:hAnsi="Courier New" w:cs="Courier New"/>
          <w:lang w:val="en-US"/>
        </w:rPr>
        <w:t>);</w:t>
      </w:r>
    </w:p>
    <w:p w14:paraId="7848C48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arm1.setRotation(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degrees(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>));</w:t>
      </w:r>
    </w:p>
    <w:p w14:paraId="1AA957D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D9B0434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Vector2f arm1End(WINDOW_WIDTH / 2 + ARM_LENGTH1 * std::cos(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* DEG2RAD),</w:t>
      </w:r>
    </w:p>
    <w:p w14:paraId="6EFD34D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    WINDOW_HEIGHT / 2 + ARM_LENGTH1 * </w:t>
      </w:r>
      <w:proofErr w:type="gramStart"/>
      <w:r w:rsidRPr="00285B0B">
        <w:rPr>
          <w:rFonts w:ascii="Courier New" w:hAnsi="Courier New" w:cs="Courier New"/>
          <w:lang w:val="en-US"/>
        </w:rPr>
        <w:t>std::</w:t>
      </w:r>
      <w:proofErr w:type="gramEnd"/>
      <w:r w:rsidRPr="00285B0B">
        <w:rPr>
          <w:rFonts w:ascii="Courier New" w:hAnsi="Courier New" w:cs="Courier New"/>
          <w:lang w:val="en-US"/>
        </w:rPr>
        <w:t>sin(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* DEG2RAD));</w:t>
      </w:r>
    </w:p>
    <w:p w14:paraId="02E07F4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arm2.setPosition(arm1End);</w:t>
      </w:r>
    </w:p>
    <w:p w14:paraId="797EE38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13EAFEF2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arm2.setRotation(</w:t>
      </w:r>
      <w:proofErr w:type="gramStart"/>
      <w:r w:rsidRPr="00285B0B">
        <w:rPr>
          <w:rFonts w:ascii="Courier New" w:hAnsi="Courier New" w:cs="Courier New"/>
          <w:lang w:val="en-US"/>
        </w:rPr>
        <w:t>sf::</w:t>
      </w:r>
      <w:proofErr w:type="gramEnd"/>
      <w:r w:rsidRPr="00285B0B">
        <w:rPr>
          <w:rFonts w:ascii="Courier New" w:hAnsi="Courier New" w:cs="Courier New"/>
          <w:lang w:val="en-US"/>
        </w:rPr>
        <w:t>degrees(</w:t>
      </w:r>
      <w:proofErr w:type="spellStart"/>
      <w:r w:rsidRPr="00285B0B">
        <w:rPr>
          <w:rFonts w:ascii="Courier New" w:hAnsi="Courier New" w:cs="Courier New"/>
          <w:lang w:val="en-US"/>
        </w:rPr>
        <w:t>motorA.angle</w:t>
      </w:r>
      <w:proofErr w:type="spellEnd"/>
      <w:r w:rsidRPr="00285B0B">
        <w:rPr>
          <w:rFonts w:ascii="Courier New" w:hAnsi="Courier New" w:cs="Courier New"/>
          <w:lang w:val="en-US"/>
        </w:rPr>
        <w:t xml:space="preserve"> + </w:t>
      </w:r>
      <w:proofErr w:type="spellStart"/>
      <w:r w:rsidRPr="00285B0B">
        <w:rPr>
          <w:rFonts w:ascii="Courier New" w:hAnsi="Courier New" w:cs="Courier New"/>
          <w:lang w:val="en-US"/>
        </w:rPr>
        <w:t>motorB.angle</w:t>
      </w:r>
      <w:proofErr w:type="spellEnd"/>
      <w:r w:rsidRPr="00285B0B">
        <w:rPr>
          <w:rFonts w:ascii="Courier New" w:hAnsi="Courier New" w:cs="Courier New"/>
          <w:lang w:val="en-US"/>
        </w:rPr>
        <w:t>));</w:t>
      </w:r>
    </w:p>
    <w:p w14:paraId="3943591D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67BE8726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13539FF0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// Clear the window</w:t>
      </w:r>
    </w:p>
    <w:p w14:paraId="0A2B7995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window.clear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();</w:t>
      </w:r>
    </w:p>
    <w:p w14:paraId="40E3EFDE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0375EDF8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// Draw the arms</w:t>
      </w:r>
    </w:p>
    <w:p w14:paraId="5E370029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window.draw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(arm1);</w:t>
      </w:r>
    </w:p>
    <w:p w14:paraId="7F0E0027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85B0B">
        <w:rPr>
          <w:rFonts w:ascii="Courier New" w:hAnsi="Courier New" w:cs="Courier New"/>
          <w:lang w:val="en-US"/>
        </w:rPr>
        <w:t>window.draw</w:t>
      </w:r>
      <w:proofErr w:type="spellEnd"/>
      <w:proofErr w:type="gramEnd"/>
      <w:r w:rsidRPr="00285B0B">
        <w:rPr>
          <w:rFonts w:ascii="Courier New" w:hAnsi="Courier New" w:cs="Courier New"/>
          <w:lang w:val="en-US"/>
        </w:rPr>
        <w:t>(arm2);</w:t>
      </w:r>
    </w:p>
    <w:p w14:paraId="5728E183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</w:p>
    <w:p w14:paraId="5660367B" w14:textId="77777777" w:rsidR="00B64886" w:rsidRPr="00285B0B" w:rsidRDefault="00B64886" w:rsidP="004A20E4">
      <w:pPr>
        <w:pStyle w:val="PlainText"/>
        <w:rPr>
          <w:rFonts w:ascii="Courier New" w:hAnsi="Courier New" w:cs="Courier New"/>
          <w:lang w:val="en-US"/>
        </w:rPr>
      </w:pPr>
      <w:r w:rsidRPr="00285B0B">
        <w:rPr>
          <w:rFonts w:ascii="Courier New" w:hAnsi="Courier New" w:cs="Courier New"/>
          <w:lang w:val="en-US"/>
        </w:rPr>
        <w:t xml:space="preserve">        // Display the window</w:t>
      </w:r>
    </w:p>
    <w:p w14:paraId="4416E8FF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285B0B">
        <w:rPr>
          <w:rFonts w:ascii="Courier New" w:hAnsi="Courier New" w:cs="Courier New"/>
          <w:lang w:val="en-US"/>
        </w:rPr>
        <w:t xml:space="preserve">        </w:t>
      </w:r>
      <w:r w:rsidRPr="004A20E4">
        <w:rPr>
          <w:rFonts w:ascii="Courier New" w:hAnsi="Courier New" w:cs="Courier New"/>
        </w:rPr>
        <w:t>window.display();</w:t>
      </w:r>
    </w:p>
    <w:p w14:paraId="3DF55016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 xml:space="preserve">    }</w:t>
      </w:r>
    </w:p>
    <w:p w14:paraId="070E207B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lastRenderedPageBreak/>
        <w:t xml:space="preserve">    return 0;</w:t>
      </w:r>
    </w:p>
    <w:p w14:paraId="4400C2E9" w14:textId="77777777" w:rsidR="00B64886" w:rsidRPr="004A20E4" w:rsidRDefault="00B64886" w:rsidP="004A20E4">
      <w:pPr>
        <w:pStyle w:val="PlainText"/>
        <w:rPr>
          <w:rFonts w:ascii="Courier New" w:hAnsi="Courier New" w:cs="Courier New"/>
        </w:rPr>
      </w:pPr>
      <w:r w:rsidRPr="004A20E4">
        <w:rPr>
          <w:rFonts w:ascii="Courier New" w:hAnsi="Courier New" w:cs="Courier New"/>
        </w:rPr>
        <w:t>}</w:t>
      </w:r>
    </w:p>
    <w:p w14:paraId="3605E5BA" w14:textId="77777777" w:rsidR="00B64886" w:rsidRDefault="00B64886" w:rsidP="00B64886"/>
    <w:p w14:paraId="201367D7" w14:textId="77777777" w:rsidR="00B64886" w:rsidRDefault="00B64886" w:rsidP="00B64886"/>
    <w:p w14:paraId="01D0F5F8" w14:textId="36A29AAC" w:rsidR="00B64886" w:rsidRDefault="003626E7" w:rsidP="003626E7">
      <w:pPr>
        <w:pStyle w:val="Heading2"/>
      </w:pPr>
      <w:r w:rsidRPr="003626E7">
        <w:t>результаты</w:t>
      </w:r>
    </w:p>
    <w:p w14:paraId="44F3C492" w14:textId="4D0A0B0D" w:rsidR="003626E7" w:rsidRDefault="00396C70" w:rsidP="00396C70">
      <w:pPr>
        <w:jc w:val="center"/>
      </w:pPr>
      <w:r w:rsidRPr="00396C70">
        <w:rPr>
          <w:noProof/>
        </w:rPr>
        <w:drawing>
          <wp:inline distT="0" distB="0" distL="0" distR="0" wp14:anchorId="1556CBDD" wp14:editId="3DD7A478">
            <wp:extent cx="4858000" cy="3238666"/>
            <wp:effectExtent l="0" t="0" r="0" b="0"/>
            <wp:docPr id="20028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2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63A" w14:textId="77777777" w:rsidR="00396C70" w:rsidRDefault="00396C70" w:rsidP="00396C70">
      <w:pPr>
        <w:jc w:val="center"/>
      </w:pPr>
    </w:p>
    <w:p w14:paraId="69AD34F1" w14:textId="193222F8" w:rsidR="00396C70" w:rsidRDefault="00396C70" w:rsidP="00396C70">
      <w:pPr>
        <w:jc w:val="center"/>
      </w:pPr>
      <w:r w:rsidRPr="00396C70">
        <w:rPr>
          <w:noProof/>
        </w:rPr>
        <w:drawing>
          <wp:inline distT="0" distB="0" distL="0" distR="0" wp14:anchorId="337432C6" wp14:editId="279B9347">
            <wp:extent cx="6152515" cy="3535680"/>
            <wp:effectExtent l="0" t="0" r="635" b="7620"/>
            <wp:docPr id="12793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0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EB7E" w14:textId="77777777" w:rsidR="00396C70" w:rsidRDefault="00396C70" w:rsidP="00396C70">
      <w:pPr>
        <w:jc w:val="center"/>
      </w:pPr>
    </w:p>
    <w:p w14:paraId="44D9C463" w14:textId="4167ABCD" w:rsidR="00396C70" w:rsidRDefault="00396C70" w:rsidP="00396C70">
      <w:pPr>
        <w:jc w:val="center"/>
      </w:pPr>
      <w:r w:rsidRPr="00396C70">
        <w:rPr>
          <w:noProof/>
        </w:rPr>
        <w:lastRenderedPageBreak/>
        <w:drawing>
          <wp:inline distT="0" distB="0" distL="0" distR="0" wp14:anchorId="4136B163" wp14:editId="37F31861">
            <wp:extent cx="6152515" cy="3393440"/>
            <wp:effectExtent l="0" t="0" r="635" b="0"/>
            <wp:docPr id="188085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1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1936" w14:textId="2FA3765C" w:rsidR="00396C70" w:rsidRDefault="00396C70" w:rsidP="00396C70">
      <w:pPr>
        <w:jc w:val="center"/>
      </w:pPr>
      <w:r w:rsidRPr="00396C70">
        <w:rPr>
          <w:noProof/>
        </w:rPr>
        <w:drawing>
          <wp:inline distT="0" distB="0" distL="0" distR="0" wp14:anchorId="2D007DD1" wp14:editId="72B91892">
            <wp:extent cx="6152515" cy="3308985"/>
            <wp:effectExtent l="0" t="0" r="635" b="5715"/>
            <wp:docPr id="739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A409" w14:textId="77777777" w:rsidR="00B73B69" w:rsidRDefault="00B73B69" w:rsidP="00396C70">
      <w:pPr>
        <w:jc w:val="center"/>
      </w:pPr>
    </w:p>
    <w:p w14:paraId="7EB9550C" w14:textId="24E385F4" w:rsidR="00B73B69" w:rsidRPr="003626E7" w:rsidRDefault="00B73B69" w:rsidP="00396C70">
      <w:pPr>
        <w:jc w:val="center"/>
      </w:pPr>
      <w:r w:rsidRPr="00B73B69">
        <w:rPr>
          <w:noProof/>
        </w:rPr>
        <w:lastRenderedPageBreak/>
        <w:drawing>
          <wp:inline distT="0" distB="0" distL="0" distR="0" wp14:anchorId="479694F7" wp14:editId="1DC44F53">
            <wp:extent cx="6152515" cy="3508375"/>
            <wp:effectExtent l="0" t="0" r="635" b="0"/>
            <wp:docPr id="88986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7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69" w:rsidRPr="003626E7" w:rsidSect="00B64886">
      <w:footerReference w:type="default" r:id="rId15"/>
      <w:pgSz w:w="12240" w:h="15840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76193" w14:textId="77777777" w:rsidR="00BA43FD" w:rsidRDefault="00BA43FD" w:rsidP="00B64886">
      <w:r>
        <w:separator/>
      </w:r>
    </w:p>
  </w:endnote>
  <w:endnote w:type="continuationSeparator" w:id="0">
    <w:p w14:paraId="2EC72CAC" w14:textId="77777777" w:rsidR="00BA43FD" w:rsidRDefault="00BA43FD" w:rsidP="00B6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9927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3542A" w14:textId="4EB67028" w:rsidR="00B64886" w:rsidRDefault="00B648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E5D0C" w14:textId="77777777" w:rsidR="00B64886" w:rsidRDefault="00B64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7E79A" w14:textId="77777777" w:rsidR="00BA43FD" w:rsidRDefault="00BA43FD" w:rsidP="00B64886">
      <w:r>
        <w:separator/>
      </w:r>
    </w:p>
  </w:footnote>
  <w:footnote w:type="continuationSeparator" w:id="0">
    <w:p w14:paraId="6DDC8EEA" w14:textId="77777777" w:rsidR="00BA43FD" w:rsidRDefault="00BA43FD" w:rsidP="00B6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9B42DC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53569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2A82091"/>
    <w:multiLevelType w:val="hybridMultilevel"/>
    <w:tmpl w:val="23FCC332"/>
    <w:lvl w:ilvl="0" w:tplc="8850F71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FD7"/>
    <w:multiLevelType w:val="multilevel"/>
    <w:tmpl w:val="BBA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D6B72"/>
    <w:multiLevelType w:val="multilevel"/>
    <w:tmpl w:val="66F6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7485E"/>
    <w:multiLevelType w:val="multilevel"/>
    <w:tmpl w:val="E46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28E"/>
    <w:multiLevelType w:val="multilevel"/>
    <w:tmpl w:val="5EC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15267"/>
    <w:multiLevelType w:val="multilevel"/>
    <w:tmpl w:val="F7C048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D32E1B"/>
    <w:multiLevelType w:val="multilevel"/>
    <w:tmpl w:val="0B60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5D77"/>
    <w:multiLevelType w:val="multilevel"/>
    <w:tmpl w:val="9B42DC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171703"/>
    <w:multiLevelType w:val="multilevel"/>
    <w:tmpl w:val="E56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21FDC"/>
    <w:multiLevelType w:val="multilevel"/>
    <w:tmpl w:val="C60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83826"/>
    <w:multiLevelType w:val="multilevel"/>
    <w:tmpl w:val="8E2E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67811"/>
    <w:multiLevelType w:val="multilevel"/>
    <w:tmpl w:val="E110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D65DB"/>
    <w:multiLevelType w:val="multilevel"/>
    <w:tmpl w:val="A93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7719A"/>
    <w:multiLevelType w:val="multilevel"/>
    <w:tmpl w:val="C40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7071F"/>
    <w:multiLevelType w:val="multilevel"/>
    <w:tmpl w:val="C756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F2FA2"/>
    <w:multiLevelType w:val="multilevel"/>
    <w:tmpl w:val="254E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B1E50"/>
    <w:multiLevelType w:val="multilevel"/>
    <w:tmpl w:val="53569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 w15:restartNumberingAfterBreak="0">
    <w:nsid w:val="4DF32047"/>
    <w:multiLevelType w:val="multilevel"/>
    <w:tmpl w:val="0F0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01D59"/>
    <w:multiLevelType w:val="multilevel"/>
    <w:tmpl w:val="489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D7696"/>
    <w:multiLevelType w:val="multilevel"/>
    <w:tmpl w:val="77C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71E60"/>
    <w:multiLevelType w:val="hybridMultilevel"/>
    <w:tmpl w:val="5AB68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DD3DBE"/>
    <w:multiLevelType w:val="multilevel"/>
    <w:tmpl w:val="D7F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1038B"/>
    <w:multiLevelType w:val="multilevel"/>
    <w:tmpl w:val="45F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C04CC"/>
    <w:multiLevelType w:val="multilevel"/>
    <w:tmpl w:val="625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F64E3"/>
    <w:multiLevelType w:val="multilevel"/>
    <w:tmpl w:val="3AF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36F92"/>
    <w:multiLevelType w:val="multilevel"/>
    <w:tmpl w:val="33407D5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FCF165D"/>
    <w:multiLevelType w:val="multilevel"/>
    <w:tmpl w:val="9B42DC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6846BF"/>
    <w:multiLevelType w:val="multilevel"/>
    <w:tmpl w:val="EA2AFE9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78606015"/>
    <w:multiLevelType w:val="multilevel"/>
    <w:tmpl w:val="BC84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D1E00"/>
    <w:multiLevelType w:val="multilevel"/>
    <w:tmpl w:val="53B0F43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F245744"/>
    <w:multiLevelType w:val="multilevel"/>
    <w:tmpl w:val="24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106010">
    <w:abstractNumId w:val="32"/>
  </w:num>
  <w:num w:numId="2" w16cid:durableId="753246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038718">
    <w:abstractNumId w:val="0"/>
  </w:num>
  <w:num w:numId="4" w16cid:durableId="608974606">
    <w:abstractNumId w:val="22"/>
  </w:num>
  <w:num w:numId="5" w16cid:durableId="504826733">
    <w:abstractNumId w:val="18"/>
  </w:num>
  <w:num w:numId="6" w16cid:durableId="1425102707">
    <w:abstractNumId w:val="9"/>
  </w:num>
  <w:num w:numId="7" w16cid:durableId="1332412492">
    <w:abstractNumId w:val="31"/>
  </w:num>
  <w:num w:numId="8" w16cid:durableId="811095593">
    <w:abstractNumId w:val="12"/>
  </w:num>
  <w:num w:numId="9" w16cid:durableId="1569995062">
    <w:abstractNumId w:val="16"/>
  </w:num>
  <w:num w:numId="10" w16cid:durableId="569730414">
    <w:abstractNumId w:val="10"/>
  </w:num>
  <w:num w:numId="11" w16cid:durableId="1527795105">
    <w:abstractNumId w:val="27"/>
  </w:num>
  <w:num w:numId="12" w16cid:durableId="1566601922">
    <w:abstractNumId w:val="25"/>
  </w:num>
  <w:num w:numId="13" w16cid:durableId="987171078">
    <w:abstractNumId w:val="15"/>
  </w:num>
  <w:num w:numId="14" w16cid:durableId="1443883">
    <w:abstractNumId w:val="24"/>
  </w:num>
  <w:num w:numId="15" w16cid:durableId="1430194406">
    <w:abstractNumId w:val="3"/>
  </w:num>
  <w:num w:numId="16" w16cid:durableId="1417896224">
    <w:abstractNumId w:val="33"/>
  </w:num>
  <w:num w:numId="17" w16cid:durableId="2047556117">
    <w:abstractNumId w:val="21"/>
  </w:num>
  <w:num w:numId="18" w16cid:durableId="2090074710">
    <w:abstractNumId w:val="5"/>
  </w:num>
  <w:num w:numId="19" w16cid:durableId="767772078">
    <w:abstractNumId w:val="20"/>
  </w:num>
  <w:num w:numId="20" w16cid:durableId="978344701">
    <w:abstractNumId w:val="26"/>
  </w:num>
  <w:num w:numId="21" w16cid:durableId="1891922042">
    <w:abstractNumId w:val="23"/>
  </w:num>
  <w:num w:numId="22" w16cid:durableId="601569359">
    <w:abstractNumId w:val="19"/>
  </w:num>
  <w:num w:numId="23" w16cid:durableId="1890532198">
    <w:abstractNumId w:val="29"/>
  </w:num>
  <w:num w:numId="24" w16cid:durableId="2099666753">
    <w:abstractNumId w:val="11"/>
  </w:num>
  <w:num w:numId="25" w16cid:durableId="1451975532">
    <w:abstractNumId w:val="8"/>
  </w:num>
  <w:num w:numId="26" w16cid:durableId="1585869650">
    <w:abstractNumId w:val="13"/>
  </w:num>
  <w:num w:numId="27" w16cid:durableId="2013142546">
    <w:abstractNumId w:val="6"/>
  </w:num>
  <w:num w:numId="28" w16cid:durableId="1663312221">
    <w:abstractNumId w:val="17"/>
  </w:num>
  <w:num w:numId="29" w16cid:durableId="1708287042">
    <w:abstractNumId w:val="14"/>
  </w:num>
  <w:num w:numId="30" w16cid:durableId="1436555577">
    <w:abstractNumId w:val="4"/>
  </w:num>
  <w:num w:numId="31" w16cid:durableId="106311603">
    <w:abstractNumId w:val="7"/>
  </w:num>
  <w:num w:numId="32" w16cid:durableId="361708570">
    <w:abstractNumId w:val="30"/>
  </w:num>
  <w:num w:numId="33" w16cid:durableId="441388757">
    <w:abstractNumId w:val="2"/>
  </w:num>
  <w:num w:numId="34" w16cid:durableId="14025601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0B"/>
    <w:rsid w:val="00037C0E"/>
    <w:rsid w:val="000A06DD"/>
    <w:rsid w:val="0021101B"/>
    <w:rsid w:val="00225E9A"/>
    <w:rsid w:val="00285B0B"/>
    <w:rsid w:val="002F070B"/>
    <w:rsid w:val="002F1980"/>
    <w:rsid w:val="003626E7"/>
    <w:rsid w:val="00380CD8"/>
    <w:rsid w:val="00396C70"/>
    <w:rsid w:val="00402BAF"/>
    <w:rsid w:val="00411F69"/>
    <w:rsid w:val="00437D9A"/>
    <w:rsid w:val="004E7F3B"/>
    <w:rsid w:val="00583825"/>
    <w:rsid w:val="006C20D3"/>
    <w:rsid w:val="006F7B83"/>
    <w:rsid w:val="00711321"/>
    <w:rsid w:val="007B278E"/>
    <w:rsid w:val="009518D8"/>
    <w:rsid w:val="009A4391"/>
    <w:rsid w:val="00A67A14"/>
    <w:rsid w:val="00B32F75"/>
    <w:rsid w:val="00B64886"/>
    <w:rsid w:val="00B73B69"/>
    <w:rsid w:val="00BA43FD"/>
    <w:rsid w:val="00E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3D53"/>
  <w15:chartTrackingRefBased/>
  <w15:docId w15:val="{211766E9-9324-4942-81D8-87F030C0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0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kern w:val="0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5B0B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18D8"/>
    <w:pPr>
      <w:keepNext/>
      <w:keepLines/>
      <w:numPr>
        <w:ilvl w:val="1"/>
        <w:numId w:val="32"/>
      </w:numPr>
      <w:spacing w:before="160" w:after="80" w:line="360" w:lineRule="auto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7D9A"/>
    <w:pPr>
      <w:keepNext/>
      <w:keepLines/>
      <w:numPr>
        <w:ilvl w:val="2"/>
        <w:numId w:val="32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A4391"/>
    <w:pPr>
      <w:keepNext/>
      <w:keepLines/>
      <w:numPr>
        <w:ilvl w:val="3"/>
        <w:numId w:val="32"/>
      </w:numPr>
      <w:spacing w:before="80" w:after="40"/>
      <w:outlineLvl w:val="3"/>
    </w:pPr>
    <w:rPr>
      <w:rFonts w:eastAsiaTheme="majorEastAsia" w:cstheme="majorBidi"/>
      <w:b/>
      <w:iCs/>
      <w:lang w:bidi="ar-S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285B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5B0B"/>
  </w:style>
  <w:style w:type="character" w:customStyle="1" w:styleId="Heading1Char">
    <w:name w:val="Heading 1 Char"/>
    <w:basedOn w:val="DefaultParagraphFont"/>
    <w:link w:val="Heading1"/>
    <w:uiPriority w:val="99"/>
    <w:rsid w:val="00285B0B"/>
    <w:rPr>
      <w:rFonts w:ascii="Arial" w:hAnsi="Arial" w:cs="Arial"/>
      <w:b/>
      <w:bCs/>
      <w:color w:val="26282F"/>
      <w:kern w:val="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518D8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7D9A"/>
    <w:rPr>
      <w:rFonts w:asciiTheme="majorBidi" w:eastAsiaTheme="majorEastAsia" w:hAnsiTheme="majorBid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4391"/>
    <w:rPr>
      <w:rFonts w:asciiTheme="majorBidi" w:eastAsiaTheme="majorEastAsia" w:hAnsiTheme="majorBidi" w:cstheme="majorBidi"/>
      <w:b/>
      <w:iCs/>
      <w:sz w:val="28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2F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7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0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70B"/>
    <w:rPr>
      <w:b/>
      <w:bCs/>
      <w:smallCaps/>
      <w:color w:val="0F4761" w:themeColor="accent1" w:themeShade="BF"/>
      <w:spacing w:val="5"/>
    </w:rPr>
  </w:style>
  <w:style w:type="character" w:customStyle="1" w:styleId="VerbatimChar">
    <w:name w:val="Verbatim Char"/>
    <w:basedOn w:val="DefaultParagraphFont"/>
    <w:link w:val="SourceCode"/>
    <w:rsid w:val="00B32F75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B32F75"/>
    <w:pPr>
      <w:wordWrap w:val="0"/>
      <w:spacing w:after="200"/>
    </w:pPr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7C0E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C0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37C0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37C0E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37C0E"/>
    <w:pPr>
      <w:spacing w:after="100"/>
      <w:ind w:left="840"/>
    </w:pPr>
  </w:style>
  <w:style w:type="paragraph" w:styleId="Header">
    <w:name w:val="header"/>
    <w:basedOn w:val="Normal"/>
    <w:link w:val="HeaderChar"/>
    <w:uiPriority w:val="99"/>
    <w:unhideWhenUsed/>
    <w:rsid w:val="00B64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886"/>
    <w:rPr>
      <w:rFonts w:asciiTheme="majorBidi" w:hAnsiTheme="majorBidi"/>
      <w:sz w:val="28"/>
    </w:rPr>
  </w:style>
  <w:style w:type="paragraph" w:styleId="Footer">
    <w:name w:val="footer"/>
    <w:basedOn w:val="Normal"/>
    <w:link w:val="FooterChar"/>
    <w:uiPriority w:val="99"/>
    <w:unhideWhenUsed/>
    <w:rsid w:val="00B64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886"/>
    <w:rPr>
      <w:rFonts w:asciiTheme="majorBidi" w:hAnsiTheme="majorBidi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64886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6488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4886"/>
    <w:rPr>
      <w:rFonts w:ascii="Consolas" w:hAnsi="Consolas"/>
      <w:sz w:val="21"/>
      <w:szCs w:val="21"/>
    </w:rPr>
  </w:style>
  <w:style w:type="character" w:customStyle="1" w:styleId="a">
    <w:name w:val="Цветовое выделение"/>
    <w:uiPriority w:val="99"/>
    <w:rsid w:val="00285B0B"/>
    <w:rPr>
      <w:b/>
      <w:bCs/>
      <w:color w:val="26282F"/>
    </w:rPr>
  </w:style>
  <w:style w:type="character" w:customStyle="1" w:styleId="a0">
    <w:name w:val="Гипертекстовая ссылка"/>
    <w:basedOn w:val="a"/>
    <w:uiPriority w:val="99"/>
    <w:rsid w:val="00285B0B"/>
    <w:rPr>
      <w:b w:val="0"/>
      <w:bCs w:val="0"/>
      <w:color w:val="106BBE"/>
    </w:rPr>
  </w:style>
  <w:style w:type="paragraph" w:customStyle="1" w:styleId="a1">
    <w:name w:val="Текст (справка)"/>
    <w:basedOn w:val="Normal"/>
    <w:next w:val="Normal"/>
    <w:uiPriority w:val="99"/>
    <w:rsid w:val="00285B0B"/>
    <w:pPr>
      <w:ind w:left="170" w:right="170" w:firstLine="0"/>
      <w:jc w:val="left"/>
    </w:pPr>
  </w:style>
  <w:style w:type="paragraph" w:customStyle="1" w:styleId="a2">
    <w:name w:val="Комментарий"/>
    <w:basedOn w:val="a1"/>
    <w:next w:val="Normal"/>
    <w:uiPriority w:val="99"/>
    <w:rsid w:val="00285B0B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3">
    <w:name w:val="Нормальный (таблица)"/>
    <w:basedOn w:val="Normal"/>
    <w:next w:val="Normal"/>
    <w:uiPriority w:val="99"/>
    <w:rsid w:val="00285B0B"/>
    <w:pPr>
      <w:ind w:firstLine="0"/>
    </w:pPr>
  </w:style>
  <w:style w:type="paragraph" w:customStyle="1" w:styleId="a4">
    <w:name w:val="Таблицы (моноширинный)"/>
    <w:basedOn w:val="Normal"/>
    <w:next w:val="Normal"/>
    <w:uiPriority w:val="99"/>
    <w:rsid w:val="00285B0B"/>
    <w:pPr>
      <w:ind w:firstLine="0"/>
      <w:jc w:val="left"/>
    </w:pPr>
    <w:rPr>
      <w:rFonts w:ascii="Courier New" w:hAnsi="Courier New" w:cs="Courier New"/>
    </w:rPr>
  </w:style>
  <w:style w:type="paragraph" w:customStyle="1" w:styleId="a5">
    <w:name w:val="Ссылка на официальную публикацию"/>
    <w:basedOn w:val="Normal"/>
    <w:next w:val="Normal"/>
    <w:uiPriority w:val="99"/>
    <w:rsid w:val="00285B0B"/>
  </w:style>
  <w:style w:type="character" w:customStyle="1" w:styleId="a6">
    <w:name w:val="Цветовое выделение для Текст"/>
    <w:uiPriority w:val="99"/>
    <w:rsid w:val="0028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ml-dev.org/tutorials/3.0/getting-started/visual-stud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igen.tuxfamily.org/dox/namespaceEigen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\Downloads\ssylka_GOST-7.32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F9DD-5024-4D45-AAA5-FF7C1482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ssylka_GOST-7.32_2017.dotx</Template>
  <TotalTime>92</TotalTime>
  <Pages>18</Pages>
  <Words>3805</Words>
  <Characters>21693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khaldoun Salloum</dc:creator>
  <cp:keywords/>
  <dc:description/>
  <cp:lastModifiedBy>khaldoun Salloum</cp:lastModifiedBy>
  <cp:revision>14</cp:revision>
  <dcterms:created xsi:type="dcterms:W3CDTF">2025-01-29T07:50:00Z</dcterms:created>
  <dcterms:modified xsi:type="dcterms:W3CDTF">2025-01-29T09:30:00Z</dcterms:modified>
</cp:coreProperties>
</file>